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33A" w:rsidRDefault="0035733A" w:rsidP="002F7562">
      <w:pPr>
        <w:pStyle w:val="Subtitle"/>
        <w:pBdr>
          <w:bottom w:val="single" w:sz="48" w:space="0" w:color="2B579A" w:themeColor="accent5"/>
        </w:pBdr>
        <w:ind w:left="0"/>
        <w:rPr>
          <w:rFonts w:eastAsiaTheme="majorEastAsia" w:cstheme="majorBidi"/>
          <w:spacing w:val="-10"/>
          <w:kern w:val="28"/>
          <w:sz w:val="72"/>
          <w:szCs w:val="72"/>
        </w:rPr>
      </w:pPr>
      <w:bookmarkStart w:id="0" w:name="_Hlk487785372"/>
      <w:bookmarkStart w:id="1" w:name="_GoBack"/>
      <w:bookmarkEnd w:id="0"/>
      <w:bookmarkEnd w:id="1"/>
      <w:r w:rsidRPr="0035733A">
        <w:rPr>
          <w:rFonts w:eastAsiaTheme="majorEastAsia" w:cstheme="majorBidi"/>
          <w:spacing w:val="-10"/>
          <w:kern w:val="28"/>
          <w:sz w:val="72"/>
          <w:szCs w:val="72"/>
        </w:rPr>
        <w:t>F</w:t>
      </w:r>
      <w:r w:rsidR="000D52E1">
        <w:rPr>
          <w:rFonts w:eastAsiaTheme="majorEastAsia" w:cstheme="majorBidi"/>
          <w:spacing w:val="-10"/>
          <w:kern w:val="28"/>
          <w:sz w:val="72"/>
          <w:szCs w:val="72"/>
        </w:rPr>
        <w:t xml:space="preserve">DMS </w:t>
      </w:r>
      <w:proofErr w:type="spellStart"/>
      <w:r w:rsidR="000D52E1">
        <w:rPr>
          <w:rFonts w:eastAsiaTheme="majorEastAsia" w:cstheme="majorBidi"/>
          <w:spacing w:val="-10"/>
          <w:kern w:val="28"/>
          <w:sz w:val="72"/>
          <w:szCs w:val="72"/>
        </w:rPr>
        <w:t>Omnipay</w:t>
      </w:r>
      <w:proofErr w:type="spellEnd"/>
      <w:r w:rsidR="000D52E1">
        <w:rPr>
          <w:rFonts w:eastAsiaTheme="majorEastAsia" w:cstheme="majorBidi"/>
          <w:spacing w:val="-10"/>
          <w:kern w:val="28"/>
          <w:sz w:val="72"/>
          <w:szCs w:val="72"/>
        </w:rPr>
        <w:t xml:space="preserve"> Reports</w:t>
      </w:r>
    </w:p>
    <w:p w:rsidR="0035733A" w:rsidRDefault="0035733A" w:rsidP="002F7562">
      <w:pPr>
        <w:pStyle w:val="Heading1"/>
        <w:spacing w:before="0" w:after="0"/>
        <w:rPr>
          <w:rFonts w:asciiTheme="minorHAnsi" w:eastAsiaTheme="minorHAnsi" w:hAnsiTheme="minorHAnsi" w:cstheme="minorBidi"/>
          <w:color w:val="auto"/>
          <w:kern w:val="0"/>
          <w:sz w:val="22"/>
          <w:szCs w:val="22"/>
          <w14:ligatures w14:val="none"/>
          <w14:numForm w14:val="default"/>
        </w:rPr>
      </w:pPr>
      <w:r w:rsidRPr="0035733A">
        <w:rPr>
          <w:rFonts w:asciiTheme="minorHAnsi" w:eastAsiaTheme="minorHAnsi" w:hAnsiTheme="minorHAnsi" w:cstheme="minorBidi"/>
          <w:color w:val="auto"/>
          <w:kern w:val="0"/>
          <w:sz w:val="22"/>
          <w:szCs w:val="22"/>
          <w14:ligatures w14:val="none"/>
          <w14:numForm w14:val="default"/>
        </w:rPr>
        <w:t>Business Requirements and Solution Document</w:t>
      </w:r>
    </w:p>
    <w:p w:rsidR="0035733A" w:rsidRDefault="0035733A" w:rsidP="002F7562">
      <w:pPr>
        <w:pStyle w:val="Heading1"/>
        <w:spacing w:before="0" w:after="0"/>
        <w:rPr>
          <w:rFonts w:asciiTheme="minorHAnsi" w:eastAsiaTheme="minorHAnsi" w:hAnsiTheme="minorHAnsi" w:cstheme="minorBidi"/>
          <w:color w:val="auto"/>
          <w:kern w:val="0"/>
          <w:sz w:val="22"/>
          <w:szCs w:val="22"/>
          <w14:ligatures w14:val="none"/>
          <w14:numForm w14:val="default"/>
        </w:rPr>
      </w:pPr>
      <w:r w:rsidRPr="0035733A">
        <w:rPr>
          <w:rFonts w:asciiTheme="minorHAnsi" w:eastAsiaTheme="minorHAnsi" w:hAnsiTheme="minorHAnsi" w:cstheme="minorBidi"/>
          <w:color w:val="auto"/>
          <w:kern w:val="0"/>
          <w:sz w:val="22"/>
          <w:szCs w:val="22"/>
          <w14:ligatures w14:val="none"/>
          <w14:numForm w14:val="default"/>
        </w:rPr>
        <w:t>Merchant Solutions (Institution #00000029)</w:t>
      </w:r>
    </w:p>
    <w:p w:rsidR="0035733A" w:rsidRPr="0035733A" w:rsidRDefault="0035733A" w:rsidP="002F7562">
      <w:pPr>
        <w:spacing w:before="0"/>
        <w:rPr>
          <w:b/>
        </w:rPr>
      </w:pPr>
      <w:r w:rsidRPr="0035733A">
        <w:rPr>
          <w:b/>
        </w:rPr>
        <w:t>Introduction</w:t>
      </w:r>
    </w:p>
    <w:p w:rsidR="0035733A" w:rsidRPr="0035733A" w:rsidRDefault="0035733A" w:rsidP="002F7562">
      <w:pPr>
        <w:spacing w:before="0"/>
        <w:rPr>
          <w:rStyle w:val="Emphasis"/>
          <w:b w:val="0"/>
          <w:color w:val="auto"/>
        </w:rPr>
      </w:pPr>
      <w:r w:rsidRPr="00523099">
        <w:rPr>
          <w:rStyle w:val="Emphasis"/>
          <w:b w:val="0"/>
          <w:color w:val="0000CC"/>
        </w:rPr>
        <w:t xml:space="preserve">Overview - </w:t>
      </w:r>
      <w:r w:rsidRPr="0035733A">
        <w:rPr>
          <w:rStyle w:val="Emphasis"/>
          <w:b w:val="0"/>
          <w:color w:val="auto"/>
        </w:rPr>
        <w:t xml:space="preserve">Currently Merchant Solutions (FDMS - Institution #00000029) downloads the RAM reports manually for acquiring BIN/ICA for Hong Kong (HKD &amp; USD), Singapore (SGD &amp; USD), Malaysia (MYR), Macau (MOP) and Hong Kong – CITIC (HKD) and Philippines (PHP &amp; USD) for daily BAU’s activities. </w:t>
      </w:r>
    </w:p>
    <w:p w:rsidR="0035733A" w:rsidRPr="0035733A" w:rsidRDefault="0035733A" w:rsidP="002F7562">
      <w:pPr>
        <w:rPr>
          <w:b/>
          <w:bCs/>
        </w:rPr>
      </w:pPr>
      <w:r w:rsidRPr="0035733A">
        <w:rPr>
          <w:b/>
          <w:bCs/>
        </w:rPr>
        <w:t>Purpose of Document</w:t>
      </w:r>
    </w:p>
    <w:p w:rsidR="0035733A" w:rsidRPr="0035733A" w:rsidRDefault="0035733A" w:rsidP="002F7562">
      <w:pPr>
        <w:rPr>
          <w:bCs/>
        </w:rPr>
      </w:pPr>
      <w:r w:rsidRPr="0035733A">
        <w:rPr>
          <w:bCs/>
        </w:rPr>
        <w:t xml:space="preserve">The purpose of this document is to outline the business requirements and to provide details on the proposed solution. This document will be used by </w:t>
      </w:r>
      <w:proofErr w:type="spellStart"/>
      <w:r w:rsidRPr="0035733A">
        <w:rPr>
          <w:bCs/>
        </w:rPr>
        <w:t>OmniPay</w:t>
      </w:r>
      <w:proofErr w:type="spellEnd"/>
      <w:r w:rsidRPr="0035733A">
        <w:rPr>
          <w:bCs/>
        </w:rPr>
        <w:t xml:space="preserve"> as the basis for any further documentation and development on this project.</w:t>
      </w:r>
    </w:p>
    <w:p w:rsidR="0035733A" w:rsidRPr="0035733A" w:rsidRDefault="0035733A" w:rsidP="002F7562">
      <w:pPr>
        <w:rPr>
          <w:b/>
          <w:bCs/>
        </w:rPr>
      </w:pPr>
      <w:r w:rsidRPr="0035733A">
        <w:rPr>
          <w:b/>
          <w:bCs/>
        </w:rPr>
        <w:t>Requirement</w:t>
      </w:r>
    </w:p>
    <w:p w:rsidR="0035733A" w:rsidRPr="0035733A" w:rsidRDefault="0035733A" w:rsidP="002F7562">
      <w:pPr>
        <w:rPr>
          <w:bCs/>
        </w:rPr>
      </w:pPr>
      <w:r w:rsidRPr="0035733A">
        <w:rPr>
          <w:bCs/>
        </w:rPr>
        <w:t xml:space="preserve">Below are the below </w:t>
      </w:r>
      <w:proofErr w:type="spellStart"/>
      <w:r w:rsidRPr="0035733A">
        <w:rPr>
          <w:bCs/>
        </w:rPr>
        <w:t>Omnipay</w:t>
      </w:r>
      <w:proofErr w:type="spellEnd"/>
      <w:r w:rsidRPr="0035733A">
        <w:rPr>
          <w:bCs/>
        </w:rPr>
        <w:t xml:space="preserve"> Screen shot for daily reports.</w:t>
      </w:r>
    </w:p>
    <w:p w:rsidR="0035733A" w:rsidRPr="0035733A" w:rsidRDefault="0035733A" w:rsidP="002F7562">
      <w:pPr>
        <w:rPr>
          <w:b/>
          <w:bCs/>
        </w:rPr>
      </w:pPr>
      <w:r w:rsidRPr="0035733A">
        <w:rPr>
          <w:b/>
          <w:bCs/>
        </w:rPr>
        <w:t>RAM Reports</w:t>
      </w:r>
    </w:p>
    <w:p w:rsidR="00715527" w:rsidRPr="00715527" w:rsidRDefault="00715527" w:rsidP="002F7562">
      <w:pPr>
        <w:pStyle w:val="ListParagraph"/>
        <w:numPr>
          <w:ilvl w:val="0"/>
          <w:numId w:val="34"/>
        </w:numPr>
        <w:ind w:left="0"/>
        <w:rPr>
          <w:b/>
        </w:rPr>
      </w:pPr>
      <w:r w:rsidRPr="00715527">
        <w:rPr>
          <w:b/>
        </w:rPr>
        <w:t xml:space="preserve">Reports » </w:t>
      </w:r>
      <w:proofErr w:type="spellStart"/>
      <w:r w:rsidRPr="00715527">
        <w:rPr>
          <w:b/>
        </w:rPr>
        <w:t>DataCapture</w:t>
      </w:r>
      <w:proofErr w:type="spellEnd"/>
      <w:r w:rsidRPr="00715527">
        <w:rPr>
          <w:b/>
        </w:rPr>
        <w:t xml:space="preserve"> » </w:t>
      </w:r>
      <w:r w:rsidRPr="00715527">
        <w:rPr>
          <w:b/>
          <w:color w:val="0000CC"/>
        </w:rPr>
        <w:t>Submissions</w:t>
      </w:r>
    </w:p>
    <w:p w:rsidR="00715527" w:rsidRDefault="00715527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5858280" wp14:editId="44698A6E">
            <wp:extent cx="6865928" cy="2534273"/>
            <wp:effectExtent l="19050" t="19050" r="11430" b="190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7667" cy="25422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Default="00715527" w:rsidP="002F7562">
      <w:pPr>
        <w:rPr>
          <w:b/>
        </w:rPr>
      </w:pPr>
    </w:p>
    <w:p w:rsidR="00715527" w:rsidRPr="00715527" w:rsidRDefault="00715527" w:rsidP="002F7562">
      <w:pPr>
        <w:rPr>
          <w:b/>
        </w:rPr>
      </w:pPr>
    </w:p>
    <w:p w:rsidR="0035733A" w:rsidRPr="008B55E8" w:rsidRDefault="0035733A" w:rsidP="002F7562">
      <w:pPr>
        <w:pStyle w:val="ListParagraph"/>
        <w:numPr>
          <w:ilvl w:val="0"/>
          <w:numId w:val="34"/>
        </w:numPr>
        <w:ind w:left="0"/>
        <w:rPr>
          <w:b/>
        </w:rPr>
      </w:pPr>
      <w:r w:rsidRPr="008B55E8">
        <w:rPr>
          <w:b/>
        </w:rPr>
        <w:t xml:space="preserve">Reports » Reconciliation » </w:t>
      </w:r>
      <w:r w:rsidRPr="008B55E8">
        <w:rPr>
          <w:b/>
          <w:color w:val="0000CC"/>
        </w:rPr>
        <w:t>Outgoing Interchange Summary</w:t>
      </w:r>
    </w:p>
    <w:p w:rsidR="0035733A" w:rsidRPr="001C58D6" w:rsidRDefault="0035733A" w:rsidP="002F7562">
      <w:pPr>
        <w:pStyle w:val="ListParagraph"/>
        <w:numPr>
          <w:ilvl w:val="0"/>
          <w:numId w:val="35"/>
        </w:numPr>
        <w:ind w:left="0"/>
      </w:pPr>
      <w:r w:rsidRPr="008B55E8">
        <w:rPr>
          <w:b/>
        </w:rPr>
        <w:t xml:space="preserve">MasterCard Reports for each ICA # </w:t>
      </w:r>
      <w:r w:rsidR="00B2213B" w:rsidRPr="008B55E8">
        <w:rPr>
          <w:b/>
        </w:rPr>
        <w:t>10622,</w:t>
      </w:r>
      <w:r w:rsidRPr="008B55E8">
        <w:rPr>
          <w:b/>
        </w:rPr>
        <w:t xml:space="preserve"> 10624</w:t>
      </w:r>
      <w:r w:rsidR="00B2213B" w:rsidRPr="008B55E8">
        <w:rPr>
          <w:b/>
        </w:rPr>
        <w:t>, 10623</w:t>
      </w:r>
      <w:r w:rsidR="00A06665" w:rsidRPr="008B55E8">
        <w:rPr>
          <w:b/>
        </w:rPr>
        <w:t>, 14100</w:t>
      </w:r>
      <w:r w:rsidRPr="008B55E8">
        <w:rPr>
          <w:b/>
        </w:rPr>
        <w:t>, 19758</w:t>
      </w:r>
    </w:p>
    <w:p w:rsidR="001C58D6" w:rsidRPr="009A7AC8" w:rsidRDefault="001C58D6" w:rsidP="001C58D6">
      <w:r w:rsidRPr="001C58D6">
        <w:rPr>
          <w:b/>
        </w:rPr>
        <w:t>Currency: HKD</w:t>
      </w:r>
      <w:r>
        <w:rPr>
          <w:b/>
        </w:rPr>
        <w:t xml:space="preserve"> &amp; USD </w:t>
      </w:r>
      <w:r w:rsidR="004859ED">
        <w:rPr>
          <w:b/>
        </w:rPr>
        <w:t xml:space="preserve">for Hong Kong </w:t>
      </w:r>
    </w:p>
    <w:p w:rsidR="00A06665" w:rsidRDefault="009A7AC8" w:rsidP="002F7562">
      <w:r>
        <w:rPr>
          <w:noProof/>
          <w:lang w:val="en-IN" w:eastAsia="en-IN"/>
        </w:rPr>
        <w:drawing>
          <wp:inline distT="0" distB="0" distL="0" distR="0" wp14:anchorId="2BA7B582" wp14:editId="35DC2784">
            <wp:extent cx="7200900" cy="2446655"/>
            <wp:effectExtent l="19050" t="19050" r="1905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4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C8" w:rsidRDefault="009A7AC8" w:rsidP="002F7562">
      <w:r>
        <w:rPr>
          <w:noProof/>
          <w:lang w:val="en-IN" w:eastAsia="en-IN"/>
        </w:rPr>
        <w:drawing>
          <wp:inline distT="0" distB="0" distL="0" distR="0" wp14:anchorId="0141B8DC" wp14:editId="7E89D3C0">
            <wp:extent cx="7200900" cy="2616200"/>
            <wp:effectExtent l="19050" t="19050" r="190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1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58D6" w:rsidRDefault="001C58D6" w:rsidP="002F7562">
      <w:r>
        <w:rPr>
          <w:b/>
        </w:rPr>
        <w:t xml:space="preserve">Currency: </w:t>
      </w:r>
      <w:r w:rsidRPr="001C58D6">
        <w:rPr>
          <w:b/>
        </w:rPr>
        <w:t>SGD</w:t>
      </w:r>
      <w:r>
        <w:rPr>
          <w:b/>
        </w:rPr>
        <w:t xml:space="preserve"> &amp; USD</w:t>
      </w:r>
      <w:r w:rsidR="004859ED">
        <w:rPr>
          <w:b/>
        </w:rPr>
        <w:t xml:space="preserve"> for Singapore</w:t>
      </w:r>
    </w:p>
    <w:p w:rsidR="009A7AC8" w:rsidRDefault="009A7AC8" w:rsidP="002F7562">
      <w:r>
        <w:rPr>
          <w:noProof/>
          <w:lang w:val="en-IN" w:eastAsia="en-IN"/>
        </w:rPr>
        <w:drawing>
          <wp:inline distT="0" distB="0" distL="0" distR="0" wp14:anchorId="3082E3E5" wp14:editId="2ADB24F7">
            <wp:extent cx="7200900" cy="2150110"/>
            <wp:effectExtent l="19050" t="19050" r="1905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5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C8" w:rsidRDefault="009A7AC8" w:rsidP="002F7562">
      <w:pPr>
        <w:rPr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62507FC" wp14:editId="7E5CCE07">
            <wp:extent cx="7200900" cy="2455545"/>
            <wp:effectExtent l="19050" t="19050" r="19050" b="209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55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C8" w:rsidRDefault="001C58D6" w:rsidP="002F7562">
      <w:r>
        <w:rPr>
          <w:b/>
        </w:rPr>
        <w:t xml:space="preserve">Currency: </w:t>
      </w:r>
      <w:r w:rsidRPr="001C58D6">
        <w:rPr>
          <w:b/>
        </w:rPr>
        <w:t>MYR</w:t>
      </w:r>
      <w:r w:rsidR="004859ED">
        <w:rPr>
          <w:b/>
        </w:rPr>
        <w:t xml:space="preserve"> for Malaysia</w:t>
      </w:r>
      <w:r w:rsidR="006A4986">
        <w:rPr>
          <w:noProof/>
          <w:lang w:val="en-IN" w:eastAsia="en-IN"/>
        </w:rPr>
        <w:drawing>
          <wp:inline distT="0" distB="0" distL="0" distR="0" wp14:anchorId="2EB2E94E" wp14:editId="55F589BA">
            <wp:extent cx="7198398" cy="2210765"/>
            <wp:effectExtent l="19050" t="19050" r="2159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56254" cy="2228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58D6" w:rsidRDefault="001C58D6" w:rsidP="001C58D6">
      <w:pPr>
        <w:rPr>
          <w:b/>
        </w:rPr>
      </w:pPr>
      <w:r>
        <w:rPr>
          <w:b/>
        </w:rPr>
        <w:t xml:space="preserve">Currency: </w:t>
      </w:r>
      <w:r w:rsidR="004859ED">
        <w:rPr>
          <w:b/>
        </w:rPr>
        <w:t>HKD for Macau</w:t>
      </w:r>
      <w:r w:rsidR="00377A33">
        <w:rPr>
          <w:noProof/>
          <w:lang w:val="en-IN" w:eastAsia="en-IN"/>
        </w:rPr>
        <w:drawing>
          <wp:inline distT="0" distB="0" distL="0" distR="0" wp14:anchorId="17978754" wp14:editId="50BEB015">
            <wp:extent cx="7290435" cy="2484120"/>
            <wp:effectExtent l="19050" t="19050" r="2476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484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7A33" w:rsidRDefault="00377A33" w:rsidP="001C58D6">
      <w:pPr>
        <w:rPr>
          <w:b/>
        </w:rPr>
      </w:pPr>
    </w:p>
    <w:p w:rsidR="00377A33" w:rsidRDefault="00377A33" w:rsidP="001C58D6">
      <w:pPr>
        <w:rPr>
          <w:b/>
        </w:rPr>
      </w:pPr>
    </w:p>
    <w:p w:rsidR="00377A33" w:rsidRDefault="00377A33" w:rsidP="001C58D6">
      <w:pPr>
        <w:rPr>
          <w:b/>
        </w:rPr>
      </w:pPr>
    </w:p>
    <w:p w:rsidR="00377A33" w:rsidRDefault="00377A33" w:rsidP="001C58D6">
      <w:pPr>
        <w:rPr>
          <w:b/>
        </w:rPr>
      </w:pPr>
    </w:p>
    <w:p w:rsidR="00377A33" w:rsidRDefault="00377A33" w:rsidP="001C58D6">
      <w:pPr>
        <w:rPr>
          <w:b/>
        </w:rPr>
      </w:pPr>
    </w:p>
    <w:p w:rsidR="001C58D6" w:rsidRPr="001C58D6" w:rsidRDefault="001C58D6" w:rsidP="001C58D6">
      <w:pPr>
        <w:rPr>
          <w:b/>
        </w:rPr>
      </w:pPr>
      <w:r>
        <w:rPr>
          <w:b/>
        </w:rPr>
        <w:t xml:space="preserve">Currency: </w:t>
      </w:r>
      <w:r>
        <w:rPr>
          <w:b/>
        </w:rPr>
        <w:t>HKD for CITIC</w:t>
      </w:r>
    </w:p>
    <w:p w:rsidR="008B55E8" w:rsidRDefault="00986141" w:rsidP="002F7562">
      <w:r>
        <w:rPr>
          <w:noProof/>
          <w:lang w:val="en-IN" w:eastAsia="en-IN"/>
        </w:rPr>
        <w:drawing>
          <wp:inline distT="0" distB="0" distL="0" distR="0" wp14:anchorId="642FCD9E" wp14:editId="22F3B786">
            <wp:extent cx="7290435" cy="2511425"/>
            <wp:effectExtent l="19050" t="19050" r="24765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51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55E8" w:rsidRPr="00377A33" w:rsidRDefault="008B55E8" w:rsidP="00377A33">
      <w:pPr>
        <w:pStyle w:val="ListParagraph"/>
        <w:numPr>
          <w:ilvl w:val="0"/>
          <w:numId w:val="35"/>
        </w:numPr>
        <w:tabs>
          <w:tab w:val="left" w:pos="9480"/>
        </w:tabs>
      </w:pPr>
      <w:r w:rsidRPr="008B55E8">
        <w:rPr>
          <w:b/>
        </w:rPr>
        <w:t>Visa - 437799, 410308, 410314, 424633, 453515</w:t>
      </w:r>
    </w:p>
    <w:p w:rsidR="008B55E8" w:rsidRDefault="00377A33" w:rsidP="00377A33">
      <w:pPr>
        <w:rPr>
          <w:b/>
        </w:rPr>
      </w:pPr>
      <w:r w:rsidRPr="00377A33">
        <w:rPr>
          <w:b/>
        </w:rPr>
        <w:t xml:space="preserve">Currency: </w:t>
      </w:r>
      <w:r w:rsidRPr="00377A33">
        <w:rPr>
          <w:b/>
        </w:rPr>
        <w:t xml:space="preserve">HKD </w:t>
      </w:r>
      <w:r>
        <w:rPr>
          <w:b/>
        </w:rPr>
        <w:t>&amp; USD</w:t>
      </w:r>
      <w:r w:rsidR="004859ED">
        <w:rPr>
          <w:b/>
        </w:rPr>
        <w:t xml:space="preserve"> for </w:t>
      </w:r>
      <w:proofErr w:type="spellStart"/>
      <w:r w:rsidR="004859ED">
        <w:rPr>
          <w:b/>
        </w:rPr>
        <w:t>HongKong</w:t>
      </w:r>
      <w:proofErr w:type="spellEnd"/>
      <w:r w:rsidR="008B55E8">
        <w:rPr>
          <w:noProof/>
          <w:lang w:val="en-IN" w:eastAsia="en-IN"/>
        </w:rPr>
        <w:drawing>
          <wp:inline distT="0" distB="0" distL="0" distR="0" wp14:anchorId="224C89C7" wp14:editId="6D4E6EA8">
            <wp:extent cx="7200900" cy="2599055"/>
            <wp:effectExtent l="19050" t="19050" r="1905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99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9ED" w:rsidRDefault="004859ED" w:rsidP="00377A3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1669F5C" wp14:editId="6576AE72">
            <wp:extent cx="7290435" cy="2493010"/>
            <wp:effectExtent l="19050" t="19050" r="24765" b="215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9ED" w:rsidRDefault="00377A33" w:rsidP="002F7562">
      <w:pPr>
        <w:tabs>
          <w:tab w:val="left" w:pos="9480"/>
        </w:tabs>
        <w:rPr>
          <w:b/>
        </w:rPr>
      </w:pPr>
      <w:r w:rsidRPr="00377A33">
        <w:rPr>
          <w:b/>
        </w:rPr>
        <w:lastRenderedPageBreak/>
        <w:t xml:space="preserve">Currency: </w:t>
      </w:r>
      <w:r>
        <w:rPr>
          <w:b/>
        </w:rPr>
        <w:t>SGD</w:t>
      </w:r>
      <w:r w:rsidR="004859ED">
        <w:rPr>
          <w:b/>
        </w:rPr>
        <w:t xml:space="preserve"> &amp; USD for Singapore</w:t>
      </w:r>
    </w:p>
    <w:p w:rsidR="008B55E8" w:rsidRDefault="008B55E8" w:rsidP="002F7562">
      <w:pPr>
        <w:tabs>
          <w:tab w:val="left" w:pos="9480"/>
        </w:tabs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4F81B4A" wp14:editId="6D3BD440">
            <wp:extent cx="7200900" cy="2321781"/>
            <wp:effectExtent l="19050" t="19050" r="19050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12131" cy="2325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9ED" w:rsidRDefault="004859ED" w:rsidP="002F7562">
      <w:pPr>
        <w:tabs>
          <w:tab w:val="left" w:pos="9480"/>
        </w:tabs>
        <w:rPr>
          <w:noProof/>
          <w:lang w:val="en-IN" w:eastAsia="en-IN"/>
        </w:rPr>
      </w:pPr>
    </w:p>
    <w:p w:rsidR="008B55E8" w:rsidRDefault="004859ED" w:rsidP="002F7562">
      <w:pPr>
        <w:tabs>
          <w:tab w:val="left" w:pos="9480"/>
        </w:tabs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462CB30" wp14:editId="45604B15">
            <wp:extent cx="7290435" cy="2475230"/>
            <wp:effectExtent l="19050" t="19050" r="24765" b="203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47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59ED" w:rsidRDefault="004859ED" w:rsidP="002F7562">
      <w:pPr>
        <w:tabs>
          <w:tab w:val="left" w:pos="9480"/>
        </w:tabs>
        <w:rPr>
          <w:b/>
        </w:rPr>
      </w:pPr>
      <w:r w:rsidRPr="00377A33">
        <w:rPr>
          <w:b/>
        </w:rPr>
        <w:t xml:space="preserve">Currency: </w:t>
      </w:r>
      <w:r>
        <w:rPr>
          <w:b/>
        </w:rPr>
        <w:t>HKD for Macau</w:t>
      </w:r>
    </w:p>
    <w:p w:rsidR="008B55E8" w:rsidRDefault="008B55E8" w:rsidP="002F7562">
      <w:pPr>
        <w:tabs>
          <w:tab w:val="left" w:pos="9480"/>
        </w:tabs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D92A388" wp14:editId="0D9880EF">
            <wp:extent cx="7200900" cy="2330450"/>
            <wp:effectExtent l="19050" t="19050" r="1905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3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A7AC8">
        <w:rPr>
          <w:b/>
        </w:rPr>
        <w:tab/>
      </w:r>
    </w:p>
    <w:p w:rsidR="004859ED" w:rsidRDefault="004859ED" w:rsidP="002F7562">
      <w:pPr>
        <w:tabs>
          <w:tab w:val="left" w:pos="9480"/>
        </w:tabs>
        <w:rPr>
          <w:b/>
        </w:rPr>
      </w:pPr>
    </w:p>
    <w:p w:rsidR="004859ED" w:rsidRPr="009A7AC8" w:rsidRDefault="004859ED" w:rsidP="002F7562">
      <w:pPr>
        <w:tabs>
          <w:tab w:val="left" w:pos="9480"/>
        </w:tabs>
        <w:rPr>
          <w:b/>
        </w:rPr>
      </w:pPr>
      <w:r w:rsidRPr="00377A33">
        <w:rPr>
          <w:b/>
        </w:rPr>
        <w:lastRenderedPageBreak/>
        <w:t xml:space="preserve">Currency: </w:t>
      </w:r>
      <w:r>
        <w:rPr>
          <w:b/>
        </w:rPr>
        <w:t xml:space="preserve">HKD for </w:t>
      </w:r>
      <w:r>
        <w:rPr>
          <w:b/>
        </w:rPr>
        <w:t>CITIC</w:t>
      </w:r>
    </w:p>
    <w:p w:rsidR="008B55E8" w:rsidRDefault="008B55E8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E971336" wp14:editId="74C8D5E8">
            <wp:extent cx="7200900" cy="2517140"/>
            <wp:effectExtent l="19050" t="19050" r="1905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1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55E8" w:rsidRDefault="008B55E8" w:rsidP="00377A33">
      <w:pPr>
        <w:pStyle w:val="ListParagraph"/>
        <w:numPr>
          <w:ilvl w:val="0"/>
          <w:numId w:val="35"/>
        </w:numPr>
        <w:ind w:left="0"/>
        <w:rPr>
          <w:b/>
        </w:rPr>
      </w:pPr>
      <w:r w:rsidRPr="008B55E8">
        <w:rPr>
          <w:b/>
        </w:rPr>
        <w:t>All Submissions - China Union Pay</w:t>
      </w:r>
      <w:r w:rsidR="004859ED">
        <w:rPr>
          <w:b/>
        </w:rPr>
        <w:t xml:space="preserve"> </w:t>
      </w:r>
    </w:p>
    <w:p w:rsidR="008B55E8" w:rsidRDefault="00183315" w:rsidP="008311DE">
      <w:pPr>
        <w:tabs>
          <w:tab w:val="left" w:pos="9480"/>
        </w:tabs>
        <w:rPr>
          <w:b/>
        </w:rPr>
      </w:pPr>
      <w:r w:rsidRPr="00183315">
        <w:rPr>
          <w:b/>
        </w:rPr>
        <w:t xml:space="preserve">Currency: HKD </w:t>
      </w:r>
      <w:r w:rsidRPr="00183315">
        <w:rPr>
          <w:b/>
        </w:rPr>
        <w:t>&amp; USD for Hong Kong</w:t>
      </w:r>
      <w:r w:rsidR="008B55E8">
        <w:rPr>
          <w:noProof/>
          <w:lang w:val="en-IN" w:eastAsia="en-IN"/>
        </w:rPr>
        <w:drawing>
          <wp:inline distT="0" distB="0" distL="0" distR="0" wp14:anchorId="03A9656E" wp14:editId="5EE9E362">
            <wp:extent cx="7200900" cy="2422525"/>
            <wp:effectExtent l="19050" t="19050" r="1905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2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11DE" w:rsidRDefault="008311DE" w:rsidP="008311DE">
      <w:pPr>
        <w:tabs>
          <w:tab w:val="left" w:pos="9480"/>
        </w:tabs>
        <w:rPr>
          <w:b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lang w:val="en-IN" w:eastAsia="en-IN"/>
        </w:rPr>
        <w:drawing>
          <wp:inline distT="0" distB="0" distL="0" distR="0" wp14:anchorId="6266B16B" wp14:editId="28D20A07">
            <wp:extent cx="7290435" cy="2430145"/>
            <wp:effectExtent l="19050" t="19050" r="24765" b="273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430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11DE" w:rsidRDefault="008311DE" w:rsidP="008311DE">
      <w:pPr>
        <w:tabs>
          <w:tab w:val="left" w:pos="9480"/>
        </w:tabs>
        <w:rPr>
          <w:b/>
        </w:rPr>
      </w:pPr>
    </w:p>
    <w:p w:rsidR="008311DE" w:rsidRPr="008311DE" w:rsidRDefault="008311DE" w:rsidP="008311DE">
      <w:pPr>
        <w:tabs>
          <w:tab w:val="left" w:pos="9480"/>
        </w:tabs>
        <w:rPr>
          <w:b/>
        </w:rPr>
      </w:pPr>
      <w:r w:rsidRPr="00183315">
        <w:rPr>
          <w:b/>
        </w:rPr>
        <w:lastRenderedPageBreak/>
        <w:t xml:space="preserve">Currency: </w:t>
      </w:r>
      <w:r>
        <w:rPr>
          <w:b/>
        </w:rPr>
        <w:t>SGD</w:t>
      </w:r>
      <w:r w:rsidRPr="00183315">
        <w:rPr>
          <w:b/>
        </w:rPr>
        <w:t xml:space="preserve"> &amp; USD for </w:t>
      </w:r>
      <w:r>
        <w:rPr>
          <w:b/>
        </w:rPr>
        <w:t>Singapore</w:t>
      </w:r>
    </w:p>
    <w:p w:rsidR="008B55E8" w:rsidRDefault="008B55E8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625A16C" wp14:editId="74F590B0">
            <wp:extent cx="7200900" cy="2384425"/>
            <wp:effectExtent l="19050" t="19050" r="1905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8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11DE" w:rsidRDefault="008311DE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BBD4A72" wp14:editId="4E5BCE43">
            <wp:extent cx="7194190" cy="2377385"/>
            <wp:effectExtent l="19050" t="19050" r="26035" b="234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12987" cy="2383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B55E8" w:rsidP="00895BB6">
      <w:pPr>
        <w:pStyle w:val="ListParagraph"/>
        <w:numPr>
          <w:ilvl w:val="0"/>
          <w:numId w:val="35"/>
        </w:numPr>
        <w:ind w:left="0"/>
        <w:rPr>
          <w:b/>
        </w:rPr>
      </w:pPr>
      <w:r w:rsidRPr="00156266">
        <w:rPr>
          <w:b/>
        </w:rPr>
        <w:t>JCB - 143101,143102,143103,143104,143401, 143201, 143301</w:t>
      </w:r>
    </w:p>
    <w:p w:rsidR="00895BB6" w:rsidRPr="00895BB6" w:rsidRDefault="00895BB6" w:rsidP="00895BB6">
      <w:pPr>
        <w:pStyle w:val="ListParagraph"/>
        <w:ind w:left="0"/>
        <w:rPr>
          <w:b/>
        </w:rPr>
      </w:pPr>
      <w:r w:rsidRPr="00183315">
        <w:rPr>
          <w:b/>
        </w:rPr>
        <w:t xml:space="preserve">Currency: </w:t>
      </w:r>
      <w:r>
        <w:rPr>
          <w:b/>
        </w:rPr>
        <w:t>HKD</w:t>
      </w:r>
      <w:r w:rsidRPr="00183315">
        <w:rPr>
          <w:b/>
        </w:rPr>
        <w:t xml:space="preserve"> for </w:t>
      </w:r>
      <w:r>
        <w:rPr>
          <w:b/>
        </w:rPr>
        <w:t xml:space="preserve">Hong Kong </w:t>
      </w:r>
    </w:p>
    <w:p w:rsidR="008311DE" w:rsidRDefault="007E576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3C4E2C6" wp14:editId="64A094F5">
            <wp:extent cx="7199318" cy="2170253"/>
            <wp:effectExtent l="19050" t="19050" r="20955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15696" cy="217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5766" w:rsidRDefault="007E5766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D73EA8" wp14:editId="5866155A">
            <wp:extent cx="7200031" cy="1990845"/>
            <wp:effectExtent l="19050" t="19050" r="20320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16990" cy="1995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5766" w:rsidRDefault="007E576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0F27F5B" wp14:editId="7A8002C4">
            <wp:extent cx="7200900" cy="1979271"/>
            <wp:effectExtent l="19050" t="19050" r="19050" b="215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2018" cy="1982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5766" w:rsidRDefault="007E576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EC1AC3C" wp14:editId="30687DFD">
            <wp:extent cx="7200900" cy="2141317"/>
            <wp:effectExtent l="19050" t="19050" r="1905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7572" cy="2143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1556" w:rsidRDefault="00895BB6" w:rsidP="00895BB6">
      <w:pPr>
        <w:tabs>
          <w:tab w:val="left" w:pos="9480"/>
        </w:tabs>
        <w:rPr>
          <w:b/>
        </w:rPr>
      </w:pPr>
      <w:r w:rsidRPr="00183315">
        <w:rPr>
          <w:b/>
        </w:rPr>
        <w:t xml:space="preserve">Currency: </w:t>
      </w:r>
      <w:r>
        <w:rPr>
          <w:b/>
        </w:rPr>
        <w:t>HKD</w:t>
      </w:r>
      <w:r w:rsidRPr="00183315">
        <w:rPr>
          <w:b/>
        </w:rPr>
        <w:t xml:space="preserve"> for </w:t>
      </w:r>
      <w:r>
        <w:rPr>
          <w:b/>
        </w:rPr>
        <w:t>Macau</w:t>
      </w:r>
      <w:r w:rsidR="00111556">
        <w:rPr>
          <w:noProof/>
          <w:lang w:val="en-IN" w:eastAsia="en-IN"/>
        </w:rPr>
        <w:drawing>
          <wp:inline distT="0" distB="0" distL="0" distR="0" wp14:anchorId="49B57F4D" wp14:editId="124DA136">
            <wp:extent cx="7200900" cy="2286635"/>
            <wp:effectExtent l="19050" t="19050" r="1905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286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895BB6">
      <w:pPr>
        <w:tabs>
          <w:tab w:val="left" w:pos="9480"/>
        </w:tabs>
        <w:rPr>
          <w:b/>
        </w:rPr>
      </w:pPr>
      <w:r w:rsidRPr="00183315">
        <w:rPr>
          <w:b/>
        </w:rPr>
        <w:lastRenderedPageBreak/>
        <w:t xml:space="preserve">Currency: </w:t>
      </w:r>
      <w:r>
        <w:rPr>
          <w:b/>
        </w:rPr>
        <w:t>USD</w:t>
      </w:r>
      <w:r w:rsidRPr="00183315">
        <w:rPr>
          <w:b/>
        </w:rPr>
        <w:t xml:space="preserve"> for </w:t>
      </w:r>
      <w:r>
        <w:rPr>
          <w:b/>
        </w:rPr>
        <w:t>M</w:t>
      </w:r>
      <w:r>
        <w:rPr>
          <w:b/>
        </w:rPr>
        <w:t>alaysia</w:t>
      </w:r>
    </w:p>
    <w:p w:rsidR="00111556" w:rsidRDefault="0011155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98D07B8" wp14:editId="2415A811">
            <wp:extent cx="7200900" cy="2472055"/>
            <wp:effectExtent l="19050" t="19050" r="19050" b="234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895BB6">
      <w:pPr>
        <w:tabs>
          <w:tab w:val="left" w:pos="9480"/>
        </w:tabs>
        <w:rPr>
          <w:b/>
        </w:rPr>
      </w:pPr>
      <w:r w:rsidRPr="00183315">
        <w:rPr>
          <w:b/>
        </w:rPr>
        <w:t xml:space="preserve">Currency: </w:t>
      </w:r>
      <w:r>
        <w:rPr>
          <w:b/>
        </w:rPr>
        <w:t>SGD</w:t>
      </w:r>
      <w:r w:rsidRPr="00183315">
        <w:rPr>
          <w:b/>
        </w:rPr>
        <w:t xml:space="preserve"> for </w:t>
      </w:r>
      <w:r>
        <w:rPr>
          <w:b/>
        </w:rPr>
        <w:t>Singapore</w:t>
      </w:r>
    </w:p>
    <w:p w:rsidR="00156266" w:rsidRPr="008B55E8" w:rsidRDefault="0011155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63AA5D9" wp14:editId="08861802">
            <wp:extent cx="7200900" cy="2338070"/>
            <wp:effectExtent l="19050" t="19050" r="1905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3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55E8" w:rsidRDefault="008B55E8" w:rsidP="00377A33">
      <w:pPr>
        <w:pStyle w:val="ListParagraph"/>
        <w:numPr>
          <w:ilvl w:val="0"/>
          <w:numId w:val="35"/>
        </w:numPr>
        <w:ind w:left="0"/>
        <w:rPr>
          <w:b/>
        </w:rPr>
      </w:pPr>
      <w:r w:rsidRPr="00156266">
        <w:rPr>
          <w:b/>
        </w:rPr>
        <w:t xml:space="preserve">All </w:t>
      </w:r>
      <w:r w:rsidR="00660081">
        <w:rPr>
          <w:b/>
        </w:rPr>
        <w:t>Interchange</w:t>
      </w:r>
      <w:r w:rsidRPr="00156266">
        <w:rPr>
          <w:b/>
        </w:rPr>
        <w:t xml:space="preserve"> - Visa Onus </w:t>
      </w:r>
      <w:r w:rsidR="00B50190" w:rsidRPr="00156266">
        <w:rPr>
          <w:b/>
        </w:rPr>
        <w:t>(Settlement</w:t>
      </w:r>
      <w:r w:rsidRPr="00156266">
        <w:rPr>
          <w:b/>
        </w:rPr>
        <w:t xml:space="preserve"> currency in HKD, SGD, MYR)</w:t>
      </w:r>
    </w:p>
    <w:p w:rsidR="00895BB6" w:rsidRPr="00156266" w:rsidRDefault="00895BB6" w:rsidP="00895BB6">
      <w:pPr>
        <w:tabs>
          <w:tab w:val="left" w:pos="9480"/>
        </w:tabs>
        <w:rPr>
          <w:b/>
        </w:rPr>
      </w:pPr>
      <w:r w:rsidRPr="00895BB6">
        <w:rPr>
          <w:b/>
        </w:rPr>
        <w:t xml:space="preserve">Currency: </w:t>
      </w:r>
      <w:r>
        <w:rPr>
          <w:b/>
        </w:rPr>
        <w:t>HKD</w:t>
      </w:r>
      <w:r w:rsidRPr="00895BB6">
        <w:rPr>
          <w:b/>
        </w:rPr>
        <w:t xml:space="preserve"> for </w:t>
      </w:r>
      <w:proofErr w:type="spellStart"/>
      <w:r>
        <w:rPr>
          <w:b/>
        </w:rPr>
        <w:t>HongKong</w:t>
      </w:r>
      <w:proofErr w:type="spellEnd"/>
    </w:p>
    <w:p w:rsidR="004A4300" w:rsidRDefault="004A4300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0261F58" wp14:editId="69982C31">
            <wp:extent cx="7200900" cy="2425700"/>
            <wp:effectExtent l="19050" t="19050" r="1905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2F7562">
      <w:pPr>
        <w:rPr>
          <w:b/>
        </w:rPr>
      </w:pPr>
    </w:p>
    <w:p w:rsidR="00895BB6" w:rsidRDefault="00895BB6" w:rsidP="00895BB6">
      <w:pPr>
        <w:tabs>
          <w:tab w:val="left" w:pos="9480"/>
        </w:tabs>
        <w:rPr>
          <w:b/>
        </w:rPr>
      </w:pPr>
      <w:r w:rsidRPr="00895BB6">
        <w:rPr>
          <w:b/>
        </w:rPr>
        <w:lastRenderedPageBreak/>
        <w:t xml:space="preserve">Currency: </w:t>
      </w:r>
      <w:r>
        <w:rPr>
          <w:b/>
        </w:rPr>
        <w:t>SGD</w:t>
      </w:r>
      <w:r w:rsidRPr="00895BB6">
        <w:rPr>
          <w:b/>
        </w:rPr>
        <w:t xml:space="preserve"> for </w:t>
      </w:r>
      <w:r>
        <w:rPr>
          <w:b/>
        </w:rPr>
        <w:t>Singapore</w:t>
      </w:r>
    </w:p>
    <w:p w:rsidR="004A4300" w:rsidRDefault="004A4300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0B16C79" wp14:editId="0A6FC3DA">
            <wp:extent cx="7200900" cy="2458720"/>
            <wp:effectExtent l="19050" t="19050" r="1905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895BB6">
      <w:pPr>
        <w:tabs>
          <w:tab w:val="left" w:pos="9480"/>
        </w:tabs>
        <w:rPr>
          <w:b/>
        </w:rPr>
      </w:pPr>
      <w:r w:rsidRPr="00895BB6">
        <w:rPr>
          <w:b/>
        </w:rPr>
        <w:t xml:space="preserve">Currency: </w:t>
      </w:r>
      <w:r>
        <w:rPr>
          <w:b/>
        </w:rPr>
        <w:t>MYR</w:t>
      </w:r>
      <w:r w:rsidRPr="00895BB6">
        <w:rPr>
          <w:b/>
        </w:rPr>
        <w:t xml:space="preserve"> for </w:t>
      </w:r>
      <w:r>
        <w:rPr>
          <w:b/>
        </w:rPr>
        <w:t xml:space="preserve">Malaysia </w:t>
      </w:r>
    </w:p>
    <w:p w:rsidR="004A4300" w:rsidRDefault="004A4300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0DA19F8" wp14:editId="0E8331C8">
            <wp:extent cx="7200900" cy="2446655"/>
            <wp:effectExtent l="19050" t="19050" r="19050" b="107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4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55E8" w:rsidRDefault="008B55E8" w:rsidP="00377A33">
      <w:pPr>
        <w:pStyle w:val="ListParagraph"/>
        <w:numPr>
          <w:ilvl w:val="0"/>
          <w:numId w:val="35"/>
        </w:numPr>
        <w:ind w:left="0"/>
        <w:rPr>
          <w:b/>
        </w:rPr>
      </w:pPr>
      <w:r w:rsidRPr="00156266">
        <w:rPr>
          <w:b/>
        </w:rPr>
        <w:t xml:space="preserve">All </w:t>
      </w:r>
      <w:r w:rsidR="00660081">
        <w:rPr>
          <w:b/>
        </w:rPr>
        <w:t>Interchange</w:t>
      </w:r>
      <w:r w:rsidRPr="00156266">
        <w:rPr>
          <w:b/>
        </w:rPr>
        <w:t xml:space="preserve"> - MasterCard Onus </w:t>
      </w:r>
      <w:r w:rsidR="004A4300" w:rsidRPr="00156266">
        <w:rPr>
          <w:b/>
        </w:rPr>
        <w:t>(Settlement</w:t>
      </w:r>
      <w:r w:rsidRPr="00156266">
        <w:rPr>
          <w:b/>
        </w:rPr>
        <w:t xml:space="preserve"> currency in HKD, SGD, MYR)</w:t>
      </w:r>
    </w:p>
    <w:p w:rsidR="009A7AC8" w:rsidRDefault="00895BB6" w:rsidP="00895BB6">
      <w:pPr>
        <w:tabs>
          <w:tab w:val="left" w:pos="9480"/>
        </w:tabs>
        <w:rPr>
          <w:b/>
        </w:rPr>
      </w:pPr>
      <w:r w:rsidRPr="00895BB6">
        <w:rPr>
          <w:b/>
        </w:rPr>
        <w:t xml:space="preserve">Currency: </w:t>
      </w:r>
      <w:r>
        <w:rPr>
          <w:b/>
        </w:rPr>
        <w:t>HKD</w:t>
      </w:r>
      <w:r w:rsidRPr="00895BB6">
        <w:rPr>
          <w:b/>
        </w:rPr>
        <w:t xml:space="preserve"> for </w:t>
      </w:r>
      <w:proofErr w:type="spellStart"/>
      <w:r>
        <w:rPr>
          <w:b/>
        </w:rPr>
        <w:t>HongKong</w:t>
      </w:r>
      <w:proofErr w:type="spellEnd"/>
      <w:r w:rsidR="004A4300">
        <w:rPr>
          <w:noProof/>
          <w:lang w:val="en-IN" w:eastAsia="en-IN"/>
        </w:rPr>
        <w:drawing>
          <wp:inline distT="0" distB="0" distL="0" distR="0" wp14:anchorId="7A45FA42" wp14:editId="1D68D102">
            <wp:extent cx="7200900" cy="2670810"/>
            <wp:effectExtent l="19050" t="19050" r="1905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7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895BB6">
      <w:pPr>
        <w:tabs>
          <w:tab w:val="left" w:pos="9480"/>
        </w:tabs>
      </w:pPr>
      <w:r w:rsidRPr="00895BB6">
        <w:rPr>
          <w:b/>
        </w:rPr>
        <w:lastRenderedPageBreak/>
        <w:t xml:space="preserve">Currency: </w:t>
      </w:r>
      <w:r>
        <w:rPr>
          <w:b/>
        </w:rPr>
        <w:t>SGD</w:t>
      </w:r>
      <w:r w:rsidRPr="00895BB6">
        <w:rPr>
          <w:b/>
        </w:rPr>
        <w:t xml:space="preserve"> for </w:t>
      </w:r>
      <w:r>
        <w:rPr>
          <w:b/>
        </w:rPr>
        <w:t>Singapore</w:t>
      </w:r>
    </w:p>
    <w:p w:rsidR="004A4300" w:rsidRDefault="004A4300" w:rsidP="002F7562">
      <w:r>
        <w:rPr>
          <w:noProof/>
          <w:lang w:val="en-IN" w:eastAsia="en-IN"/>
        </w:rPr>
        <w:drawing>
          <wp:inline distT="0" distB="0" distL="0" distR="0" wp14:anchorId="2CCFC83C" wp14:editId="01DD4274">
            <wp:extent cx="7200900" cy="2449195"/>
            <wp:effectExtent l="19050" t="19050" r="1905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BB6" w:rsidRDefault="00895BB6" w:rsidP="00895BB6">
      <w:pPr>
        <w:tabs>
          <w:tab w:val="left" w:pos="9480"/>
        </w:tabs>
      </w:pPr>
      <w:r w:rsidRPr="00895BB6">
        <w:rPr>
          <w:b/>
        </w:rPr>
        <w:t xml:space="preserve">Currency: </w:t>
      </w:r>
      <w:r>
        <w:rPr>
          <w:b/>
        </w:rPr>
        <w:t>MYR</w:t>
      </w:r>
      <w:r w:rsidRPr="00895BB6">
        <w:rPr>
          <w:b/>
        </w:rPr>
        <w:t xml:space="preserve"> for </w:t>
      </w:r>
      <w:r>
        <w:rPr>
          <w:b/>
        </w:rPr>
        <w:t>Malaysia</w:t>
      </w:r>
    </w:p>
    <w:p w:rsidR="004A4300" w:rsidRDefault="004A4300" w:rsidP="002F7562">
      <w:r>
        <w:rPr>
          <w:noProof/>
          <w:lang w:val="en-IN" w:eastAsia="en-IN"/>
        </w:rPr>
        <w:drawing>
          <wp:inline distT="0" distB="0" distL="0" distR="0" wp14:anchorId="059EEC5E" wp14:editId="597034A2">
            <wp:extent cx="7200900" cy="2250219"/>
            <wp:effectExtent l="19050" t="19050" r="1905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4088" cy="2251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C8" w:rsidRPr="00660081" w:rsidRDefault="00660081" w:rsidP="002F7562">
      <w:pPr>
        <w:pStyle w:val="ListParagraph"/>
        <w:numPr>
          <w:ilvl w:val="0"/>
          <w:numId w:val="34"/>
        </w:numPr>
        <w:ind w:left="0"/>
        <w:rPr>
          <w:b/>
        </w:rPr>
      </w:pPr>
      <w:r w:rsidRPr="00660081">
        <w:rPr>
          <w:b/>
        </w:rPr>
        <w:t xml:space="preserve">Reports » Reconciliation » </w:t>
      </w:r>
      <w:r w:rsidRPr="00660081">
        <w:rPr>
          <w:b/>
          <w:color w:val="0000CC"/>
        </w:rPr>
        <w:t>Incoming Scheme Settlement</w:t>
      </w:r>
    </w:p>
    <w:p w:rsidR="00660081" w:rsidRPr="00660081" w:rsidRDefault="00660081" w:rsidP="002F7562">
      <w:pPr>
        <w:pStyle w:val="ListParagraph"/>
        <w:ind w:left="0"/>
        <w:rPr>
          <w:b/>
        </w:rPr>
      </w:pPr>
      <w:r>
        <w:rPr>
          <w:b/>
        </w:rPr>
        <w:t>All-Visa</w:t>
      </w:r>
    </w:p>
    <w:p w:rsidR="00660081" w:rsidRDefault="00660081" w:rsidP="002F7562">
      <w:r>
        <w:rPr>
          <w:noProof/>
          <w:lang w:val="en-IN" w:eastAsia="en-IN"/>
        </w:rPr>
        <w:drawing>
          <wp:inline distT="0" distB="0" distL="0" distR="0" wp14:anchorId="432193AD" wp14:editId="75202124">
            <wp:extent cx="7290435" cy="2842260"/>
            <wp:effectExtent l="19050" t="19050" r="24765" b="152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0081" w:rsidRDefault="00660081" w:rsidP="002F7562"/>
    <w:p w:rsidR="00660081" w:rsidRPr="00660081" w:rsidRDefault="00660081" w:rsidP="002F7562">
      <w:pPr>
        <w:rPr>
          <w:b/>
        </w:rPr>
      </w:pPr>
      <w:r w:rsidRPr="00660081">
        <w:rPr>
          <w:b/>
        </w:rPr>
        <w:t>All-</w:t>
      </w:r>
      <w:proofErr w:type="spellStart"/>
      <w:r w:rsidRPr="00660081">
        <w:rPr>
          <w:b/>
        </w:rPr>
        <w:t>Mastercard</w:t>
      </w:r>
      <w:proofErr w:type="spellEnd"/>
    </w:p>
    <w:p w:rsidR="00660081" w:rsidRDefault="00660081" w:rsidP="002F7562">
      <w:r>
        <w:rPr>
          <w:noProof/>
          <w:lang w:val="en-IN" w:eastAsia="en-IN"/>
        </w:rPr>
        <w:drawing>
          <wp:inline distT="0" distB="0" distL="0" distR="0" wp14:anchorId="5D78340C" wp14:editId="512A64A9">
            <wp:extent cx="7290435" cy="2628265"/>
            <wp:effectExtent l="19050" t="19050" r="24765" b="19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62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6F9" w:rsidRDefault="00E606F9" w:rsidP="002F7562">
      <w:pPr>
        <w:rPr>
          <w:b/>
          <w:color w:val="0000CC"/>
        </w:rPr>
      </w:pPr>
      <w:r w:rsidRPr="00E606F9">
        <w:rPr>
          <w:b/>
        </w:rPr>
        <w:t xml:space="preserve">Reports » Reconciliation » </w:t>
      </w:r>
      <w:r w:rsidRPr="00E606F9">
        <w:rPr>
          <w:b/>
          <w:color w:val="0000CC"/>
        </w:rPr>
        <w:t>Interchange Rejects Detail</w:t>
      </w:r>
    </w:p>
    <w:p w:rsidR="00E606F9" w:rsidRDefault="00E606F9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B839963" wp14:editId="59F6741D">
            <wp:extent cx="7290435" cy="2642870"/>
            <wp:effectExtent l="19050" t="19050" r="24765" b="241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6266" w:rsidRPr="004A64AE" w:rsidRDefault="004A64AE" w:rsidP="002F7562">
      <w:pPr>
        <w:pStyle w:val="ListParagraph"/>
        <w:numPr>
          <w:ilvl w:val="0"/>
          <w:numId w:val="34"/>
        </w:numPr>
        <w:ind w:left="0"/>
        <w:rPr>
          <w:b/>
        </w:rPr>
      </w:pPr>
      <w:r w:rsidRPr="004A64AE">
        <w:rPr>
          <w:b/>
        </w:rPr>
        <w:t xml:space="preserve">Reports » Static Reporting » </w:t>
      </w:r>
      <w:r w:rsidRPr="004A64AE">
        <w:rPr>
          <w:b/>
          <w:color w:val="0000CC"/>
        </w:rPr>
        <w:t>External Report List</w:t>
      </w:r>
    </w:p>
    <w:p w:rsidR="004A64AE" w:rsidRDefault="004A64AE" w:rsidP="002F7562">
      <w:pPr>
        <w:pStyle w:val="ListParagraph"/>
        <w:ind w:left="0"/>
        <w:rPr>
          <w:b/>
        </w:rPr>
      </w:pPr>
    </w:p>
    <w:p w:rsidR="004A64AE" w:rsidRDefault="004A64AE" w:rsidP="002F7562">
      <w:pPr>
        <w:pStyle w:val="ListParagraph"/>
        <w:numPr>
          <w:ilvl w:val="0"/>
          <w:numId w:val="36"/>
        </w:numPr>
        <w:ind w:left="0"/>
        <w:rPr>
          <w:b/>
        </w:rPr>
      </w:pPr>
      <w:r w:rsidRPr="004A64AE">
        <w:rPr>
          <w:b/>
        </w:rPr>
        <w:t>IPM Clearing Cycle Acknowledgement (Master)</w:t>
      </w:r>
    </w:p>
    <w:p w:rsidR="004A64AE" w:rsidRDefault="00445A65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0B6016D" wp14:editId="03FBD5CB">
            <wp:extent cx="7149854" cy="1844656"/>
            <wp:effectExtent l="19050" t="19050" r="13335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1433" cy="1857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6F9" w:rsidRDefault="00E606F9" w:rsidP="002F7562">
      <w:pPr>
        <w:rPr>
          <w:b/>
        </w:rPr>
      </w:pPr>
    </w:p>
    <w:p w:rsidR="004A64AE" w:rsidRDefault="004A64AE" w:rsidP="002F7562">
      <w:pPr>
        <w:pStyle w:val="ListParagraph"/>
        <w:numPr>
          <w:ilvl w:val="0"/>
          <w:numId w:val="36"/>
        </w:numPr>
        <w:ind w:left="0"/>
        <w:rPr>
          <w:b/>
        </w:rPr>
      </w:pPr>
      <w:r w:rsidRPr="004A64AE">
        <w:rPr>
          <w:b/>
        </w:rPr>
        <w:t>Visa Incoming Settlement Report (Visa)</w:t>
      </w:r>
    </w:p>
    <w:p w:rsidR="004A64AE" w:rsidRPr="004A64AE" w:rsidRDefault="00445A65" w:rsidP="006E0DB5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17D19D5" wp14:editId="44F25B73">
            <wp:extent cx="7172490" cy="2346325"/>
            <wp:effectExtent l="19050" t="19050" r="2857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1098" cy="2352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64AE" w:rsidRDefault="004A64AE" w:rsidP="002F7562">
      <w:pPr>
        <w:pStyle w:val="ListParagraph"/>
        <w:numPr>
          <w:ilvl w:val="0"/>
          <w:numId w:val="36"/>
        </w:numPr>
        <w:ind w:left="0"/>
        <w:rPr>
          <w:b/>
        </w:rPr>
      </w:pPr>
      <w:r w:rsidRPr="004A64AE">
        <w:rPr>
          <w:b/>
        </w:rPr>
        <w:t>JCB Settlement Report(Detail information)</w:t>
      </w:r>
    </w:p>
    <w:p w:rsidR="00820FF2" w:rsidRPr="004A64AE" w:rsidRDefault="00820FF2" w:rsidP="006E0DB5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7FA8B81" wp14:editId="13D8C828">
            <wp:extent cx="7172325" cy="1917065"/>
            <wp:effectExtent l="19050" t="19050" r="28575" b="260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10845" cy="1927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BF5" w:rsidRDefault="002F7562" w:rsidP="002F7562">
      <w:pPr>
        <w:pStyle w:val="ListParagraph"/>
        <w:ind w:left="0"/>
        <w:rPr>
          <w:color w:val="0000CC"/>
        </w:rPr>
      </w:pPr>
      <w:r>
        <w:rPr>
          <w:b/>
        </w:rPr>
        <w:t xml:space="preserve">D) </w:t>
      </w:r>
      <w:r w:rsidR="004A64AE" w:rsidRPr="00820FF2">
        <w:rPr>
          <w:b/>
        </w:rPr>
        <w:t xml:space="preserve">IPM Clearing Cycle Reject </w:t>
      </w:r>
      <w:r w:rsidR="00715527">
        <w:rPr>
          <w:b/>
        </w:rPr>
        <w:t>Detail</w:t>
      </w:r>
      <w:r w:rsidR="00820FF2">
        <w:rPr>
          <w:noProof/>
          <w:lang w:val="en-IN" w:eastAsia="en-IN"/>
        </w:rPr>
        <w:drawing>
          <wp:inline distT="0" distB="0" distL="0" distR="0" wp14:anchorId="22A5F294" wp14:editId="33186713">
            <wp:extent cx="7169014" cy="2130950"/>
            <wp:effectExtent l="19050" t="19050" r="13335" b="222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47026" cy="2154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6E0DB5" w:rsidP="002F7562">
      <w:pPr>
        <w:rPr>
          <w:noProof/>
          <w:lang w:val="en-IN" w:eastAsia="en-IN"/>
        </w:rPr>
      </w:pPr>
      <w:r>
        <w:rPr>
          <w:b/>
        </w:rPr>
        <w:t>E</w:t>
      </w:r>
      <w:r w:rsidR="002F7562">
        <w:rPr>
          <w:b/>
        </w:rPr>
        <w:t xml:space="preserve">) </w:t>
      </w:r>
      <w:r w:rsidR="002F7562"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Reports » Static Reporting » External Report List » </w:t>
      </w:r>
      <w:r w:rsidR="002F7562"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>Merchant Outstanding Funding Report</w:t>
      </w:r>
    </w:p>
    <w:p w:rsidR="00715527" w:rsidRDefault="002F7562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8AB794B" wp14:editId="40E123EB">
            <wp:extent cx="7171446" cy="1073426"/>
            <wp:effectExtent l="19050" t="19050" r="10795" b="127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6579" cy="1077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Pr="002F7562" w:rsidRDefault="002F7562" w:rsidP="002F7562">
      <w:pPr>
        <w:rPr>
          <w:b/>
        </w:rPr>
      </w:pPr>
      <w:r>
        <w:rPr>
          <w:b/>
        </w:rPr>
        <w:t xml:space="preserve">f) 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>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47" w:history="1">
        <w:r w:rsidRPr="002F7562">
          <w:rPr>
            <w:rFonts w:ascii="Arial" w:hAnsi="Arial" w:cs="Arial"/>
            <w:b/>
            <w:color w:val="0000CC"/>
            <w:sz w:val="20"/>
            <w:szCs w:val="20"/>
            <w:shd w:val="clear" w:color="auto" w:fill="FFFFFF"/>
          </w:rPr>
          <w:t>Settlement - Clearing and Funding Detail</w:t>
        </w:r>
      </w:hyperlink>
    </w:p>
    <w:p w:rsidR="00715527" w:rsidRDefault="002F7562" w:rsidP="002F7562">
      <w:pPr>
        <w:pStyle w:val="ListParagraph"/>
        <w:ind w:left="0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A023AB9" wp14:editId="5227392F">
            <wp:extent cx="7290435" cy="1404620"/>
            <wp:effectExtent l="19050" t="19050" r="24765" b="241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404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</w:pPr>
      <w:r>
        <w:rPr>
          <w:b/>
        </w:rPr>
        <w:t xml:space="preserve">g) 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>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49" w:history="1">
        <w:r w:rsidRPr="002F7562">
          <w:rPr>
            <w:rFonts w:ascii="Arial" w:hAnsi="Arial" w:cs="Arial"/>
            <w:b/>
            <w:color w:val="0000CC"/>
            <w:sz w:val="20"/>
            <w:szCs w:val="20"/>
            <w:shd w:val="clear" w:color="auto" w:fill="FFFFFF"/>
          </w:rPr>
          <w:t>Outgoing Transaction Journal Report (CSV)</w:t>
        </w:r>
      </w:hyperlink>
    </w:p>
    <w:p w:rsidR="002F7562" w:rsidRPr="002F7562" w:rsidRDefault="002F7562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0A54549" wp14:editId="6F6BD5EB">
            <wp:extent cx="7290435" cy="1137920"/>
            <wp:effectExtent l="19050" t="19050" r="24765" b="241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137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color w:val="0000CC"/>
        </w:rPr>
      </w:pPr>
      <w:r w:rsidRPr="002F7562">
        <w:rPr>
          <w:b/>
        </w:rPr>
        <w:t>h)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51" w:history="1">
        <w:r w:rsidRPr="002F7562">
          <w:rPr>
            <w:b/>
            <w:color w:val="0000CC"/>
          </w:rPr>
          <w:t>Settlement - Visa Outgoing Vs Incoming</w:t>
        </w:r>
      </w:hyperlink>
      <w:r>
        <w:rPr>
          <w:noProof/>
          <w:lang w:val="en-IN" w:eastAsia="en-IN"/>
        </w:rPr>
        <w:drawing>
          <wp:inline distT="0" distB="0" distL="0" distR="0" wp14:anchorId="7039A282" wp14:editId="4B42DC61">
            <wp:extent cx="7290435" cy="1168107"/>
            <wp:effectExtent l="19050" t="19050" r="24765" b="133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00524" cy="1169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color w:val="0000CC"/>
        </w:rPr>
      </w:pPr>
    </w:p>
    <w:p w:rsidR="002F7562" w:rsidRPr="006E0DB5" w:rsidRDefault="002F7562" w:rsidP="002F7562">
      <w:pPr>
        <w:pStyle w:val="ListParagraph"/>
        <w:ind w:left="0"/>
        <w:rPr>
          <w:b/>
          <w:color w:val="0000CC"/>
        </w:rPr>
      </w:pPr>
      <w:proofErr w:type="spellStart"/>
      <w:r>
        <w:rPr>
          <w:b/>
        </w:rPr>
        <w:t>i</w:t>
      </w:r>
      <w:proofErr w:type="spellEnd"/>
      <w:r w:rsidRPr="002F7562">
        <w:rPr>
          <w:b/>
        </w:rPr>
        <w:t>)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53" w:history="1">
        <w:hyperlink r:id="rId54" w:history="1">
          <w:r w:rsidRPr="002F7562">
            <w:rPr>
              <w:b/>
              <w:color w:val="0000CC"/>
            </w:rPr>
            <w:t>Settlement - MasterCard Outgoing Vs Incoming</w:t>
          </w:r>
        </w:hyperlink>
      </w:hyperlink>
    </w:p>
    <w:p w:rsidR="002F7562" w:rsidRDefault="002F7562" w:rsidP="002F7562">
      <w:pPr>
        <w:pStyle w:val="ListParagraph"/>
        <w:ind w:left="0"/>
        <w:rPr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4DE5E682" wp14:editId="49CB899B">
            <wp:extent cx="7253818" cy="977827"/>
            <wp:effectExtent l="19050" t="19050" r="23495" b="133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69279" cy="979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color w:val="0000CC"/>
        </w:rPr>
      </w:pPr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b/>
        </w:rPr>
        <w:t>j</w:t>
      </w:r>
      <w:r w:rsidRPr="002F7562">
        <w:rPr>
          <w:b/>
        </w:rPr>
        <w:t>)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56" w:history="1">
        <w:r w:rsidRPr="002F7562">
          <w:rPr>
            <w:b/>
            <w:color w:val="0000CC"/>
          </w:rPr>
          <w:t>Visa Settlement Information Report (CSV)</w:t>
        </w:r>
      </w:hyperlink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035FE15" wp14:editId="0CA99850">
            <wp:extent cx="7290435" cy="1208598"/>
            <wp:effectExtent l="19050" t="19050" r="24765" b="107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05270" cy="1211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b/>
          <w:color w:val="0000CC"/>
        </w:rPr>
      </w:pPr>
    </w:p>
    <w:p w:rsidR="006E0DB5" w:rsidRDefault="006E0DB5" w:rsidP="002F7562">
      <w:pPr>
        <w:pStyle w:val="ListParagraph"/>
        <w:ind w:left="0"/>
        <w:rPr>
          <w:b/>
        </w:rPr>
      </w:pPr>
    </w:p>
    <w:p w:rsidR="006E0DB5" w:rsidRDefault="006E0DB5" w:rsidP="002F7562">
      <w:pPr>
        <w:pStyle w:val="ListParagraph"/>
        <w:ind w:left="0"/>
        <w:rPr>
          <w:b/>
        </w:rPr>
      </w:pPr>
    </w:p>
    <w:p w:rsidR="006E0DB5" w:rsidRDefault="006E0DB5" w:rsidP="002F7562">
      <w:pPr>
        <w:pStyle w:val="ListParagraph"/>
        <w:ind w:left="0"/>
        <w:rPr>
          <w:b/>
        </w:rPr>
      </w:pPr>
    </w:p>
    <w:p w:rsidR="006E0DB5" w:rsidRDefault="006E0DB5" w:rsidP="002F7562">
      <w:pPr>
        <w:pStyle w:val="ListParagraph"/>
        <w:ind w:left="0"/>
        <w:rPr>
          <w:b/>
        </w:rPr>
      </w:pPr>
    </w:p>
    <w:p w:rsidR="006E0DB5" w:rsidRDefault="006E0DB5" w:rsidP="002F7562">
      <w:pPr>
        <w:pStyle w:val="ListParagraph"/>
        <w:ind w:left="0"/>
        <w:rPr>
          <w:b/>
        </w:rPr>
      </w:pPr>
    </w:p>
    <w:p w:rsidR="002F7562" w:rsidRDefault="006E0DB5" w:rsidP="002F7562">
      <w:pPr>
        <w:pStyle w:val="ListParagraph"/>
        <w:ind w:left="0"/>
        <w:rPr>
          <w:b/>
          <w:color w:val="0000CC"/>
        </w:rPr>
      </w:pPr>
      <w:r>
        <w:rPr>
          <w:b/>
        </w:rPr>
        <w:t>K</w:t>
      </w:r>
      <w:r w:rsidR="002F7562" w:rsidRPr="002F7562">
        <w:rPr>
          <w:b/>
        </w:rPr>
        <w:t>)</w:t>
      </w:r>
      <w:r w:rsidR="002F7562"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="002F7562"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58" w:history="1">
        <w:r w:rsidR="002F7562" w:rsidRPr="002F7562">
          <w:rPr>
            <w:b/>
            <w:color w:val="0000CC"/>
          </w:rPr>
          <w:t>IPM Settlement Information Report (CSV)</w:t>
        </w:r>
      </w:hyperlink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4950BB81" wp14:editId="48DCC95F">
            <wp:extent cx="7290435" cy="1216550"/>
            <wp:effectExtent l="19050" t="19050" r="24765" b="222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97156" cy="1217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b/>
          <w:color w:val="0000CC"/>
        </w:rPr>
      </w:pPr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b/>
        </w:rPr>
        <w:t>l</w:t>
      </w:r>
      <w:r w:rsidRPr="002F7562">
        <w:rPr>
          <w:b/>
        </w:rPr>
        <w:t>)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Pr="002F7562">
        <w:rPr>
          <w:rFonts w:ascii="Arial" w:hAnsi="Arial" w:cs="Arial"/>
          <w:b/>
          <w:color w:val="0000CC"/>
          <w:sz w:val="20"/>
          <w:szCs w:val="20"/>
          <w:shd w:val="clear" w:color="auto" w:fill="FFFFFF"/>
        </w:rPr>
        <w:t xml:space="preserve"> </w:t>
      </w:r>
      <w:hyperlink r:id="rId60" w:history="1">
        <w:r w:rsidRPr="002F7562">
          <w:rPr>
            <w:b/>
            <w:color w:val="0000CC"/>
          </w:rPr>
          <w:t>Deleted Payments Report</w:t>
        </w:r>
      </w:hyperlink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22707CDC" wp14:editId="2A3D33A3">
            <wp:extent cx="7290435" cy="1378585"/>
            <wp:effectExtent l="19050" t="19050" r="24765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37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b/>
          <w:color w:val="0000CC"/>
        </w:rPr>
      </w:pPr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b/>
        </w:rPr>
        <w:t>m</w:t>
      </w:r>
      <w:r w:rsidRPr="002F7562">
        <w:rPr>
          <w:b/>
        </w:rPr>
        <w:t>)</w:t>
      </w:r>
      <w:r w:rsidRPr="002F7562">
        <w:rPr>
          <w:rFonts w:ascii="Arial" w:hAnsi="Arial" w:cs="Arial"/>
          <w:b/>
          <w:sz w:val="20"/>
          <w:szCs w:val="20"/>
          <w:shd w:val="clear" w:color="auto" w:fill="FFFFFF"/>
        </w:rPr>
        <w:t xml:space="preserve"> Reports » Static Reporting » External Report List »</w:t>
      </w:r>
      <w:r w:rsidRPr="002F7562">
        <w:rPr>
          <w:b/>
          <w:color w:val="0000CC"/>
        </w:rPr>
        <w:t xml:space="preserve"> </w:t>
      </w:r>
      <w:hyperlink r:id="rId62" w:history="1">
        <w:r w:rsidRPr="002F7562">
          <w:rPr>
            <w:b/>
            <w:color w:val="0000CC"/>
          </w:rPr>
          <w:t>FDMS Macau Funding File</w:t>
        </w:r>
      </w:hyperlink>
    </w:p>
    <w:p w:rsidR="002F7562" w:rsidRDefault="00892D34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74273E56" wp14:editId="33D83489">
            <wp:extent cx="7290435" cy="1161415"/>
            <wp:effectExtent l="19050" t="19050" r="24765" b="196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16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 w:rsidRPr="002F7562">
        <w:rPr>
          <w:b/>
        </w:rPr>
        <w:t xml:space="preserve">n) Reports » Static Reporting » External Report List » </w:t>
      </w:r>
      <w:hyperlink r:id="rId64" w:history="1">
        <w:r w:rsidR="00892D34" w:rsidRPr="00892D34">
          <w:rPr>
            <w:b/>
            <w:color w:val="0000CC"/>
          </w:rPr>
          <w:t>FDMS Macau Funding Recon file</w:t>
        </w:r>
      </w:hyperlink>
    </w:p>
    <w:p w:rsidR="002F7562" w:rsidRDefault="00892D34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12305BC1" wp14:editId="47A374F0">
            <wp:extent cx="7290435" cy="1184275"/>
            <wp:effectExtent l="19050" t="19050" r="24765" b="15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18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2D34" w:rsidRDefault="00892D34" w:rsidP="002F7562">
      <w:pPr>
        <w:pStyle w:val="ListParagraph"/>
        <w:ind w:left="0"/>
        <w:rPr>
          <w:b/>
          <w:color w:val="0000CC"/>
        </w:rPr>
      </w:pPr>
    </w:p>
    <w:p w:rsidR="00892D34" w:rsidRDefault="00892D34" w:rsidP="002F7562">
      <w:pPr>
        <w:pStyle w:val="ListParagraph"/>
        <w:ind w:left="0"/>
        <w:rPr>
          <w:b/>
          <w:color w:val="0000CC"/>
        </w:rPr>
      </w:pPr>
    </w:p>
    <w:p w:rsidR="002F7562" w:rsidRDefault="002F7562" w:rsidP="002F7562">
      <w:pPr>
        <w:pStyle w:val="ListParagraph"/>
        <w:ind w:left="0"/>
        <w:rPr>
          <w:b/>
          <w:color w:val="0000CC"/>
        </w:rPr>
      </w:pPr>
      <w:r>
        <w:rPr>
          <w:b/>
        </w:rPr>
        <w:t>o</w:t>
      </w:r>
      <w:r w:rsidRPr="002F7562">
        <w:rPr>
          <w:b/>
        </w:rPr>
        <w:t xml:space="preserve">) Reports » Static Reporting » External Report List » </w:t>
      </w:r>
      <w:hyperlink r:id="rId66" w:history="1">
        <w:r w:rsidR="00892D34" w:rsidRPr="00892D34">
          <w:rPr>
            <w:b/>
            <w:color w:val="0000CC"/>
          </w:rPr>
          <w:t>Billing Merchant Balance Report</w:t>
        </w:r>
      </w:hyperlink>
    </w:p>
    <w:p w:rsidR="006E0DB5" w:rsidRDefault="00892D34" w:rsidP="002F7562">
      <w:pPr>
        <w:pStyle w:val="ListParagraph"/>
        <w:ind w:left="0"/>
        <w:rPr>
          <w:b/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23D74DD0" wp14:editId="36DDBFC2">
            <wp:extent cx="7290435" cy="1374140"/>
            <wp:effectExtent l="19050" t="19050" r="24765" b="165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1374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62" w:rsidRPr="006E0DB5" w:rsidRDefault="006E0DB5" w:rsidP="002F7562">
      <w:pPr>
        <w:pStyle w:val="ListParagraph"/>
        <w:ind w:left="0"/>
        <w:rPr>
          <w:b/>
          <w:color w:val="0000CC"/>
        </w:rPr>
      </w:pPr>
      <w:r w:rsidRPr="002F7562">
        <w:rPr>
          <w:b/>
        </w:rPr>
        <w:t xml:space="preserve"> </w:t>
      </w:r>
    </w:p>
    <w:p w:rsidR="002F7562" w:rsidRPr="002F7562" w:rsidRDefault="002F7562" w:rsidP="002F7562">
      <w:pPr>
        <w:pStyle w:val="ListParagraph"/>
        <w:ind w:left="0"/>
        <w:rPr>
          <w:b/>
        </w:rPr>
      </w:pPr>
    </w:p>
    <w:p w:rsidR="00A61410" w:rsidRPr="00A61410" w:rsidRDefault="00660081" w:rsidP="006E0DB5">
      <w:pPr>
        <w:rPr>
          <w:b/>
        </w:rPr>
      </w:pPr>
      <w:r>
        <w:rPr>
          <w:b/>
        </w:rPr>
        <w:t xml:space="preserve">6. </w:t>
      </w:r>
      <w:r w:rsidR="00A61410" w:rsidRPr="00A61410">
        <w:rPr>
          <w:b/>
        </w:rPr>
        <w:t xml:space="preserve">Merchant Activity » </w:t>
      </w:r>
      <w:r w:rsidR="00A61410" w:rsidRPr="00660081">
        <w:rPr>
          <w:b/>
          <w:color w:val="0000CC"/>
        </w:rPr>
        <w:t>Presentment Interchange Summary</w:t>
      </w:r>
    </w:p>
    <w:p w:rsidR="00A61410" w:rsidRPr="00A61410" w:rsidRDefault="006E0DB5" w:rsidP="002F7562">
      <w:pPr>
        <w:rPr>
          <w:color w:val="0000CC"/>
        </w:rPr>
      </w:pPr>
      <w:r>
        <w:rPr>
          <w:noProof/>
          <w:lang w:val="en-IN" w:eastAsia="en-IN"/>
        </w:rPr>
        <w:drawing>
          <wp:inline distT="0" distB="0" distL="0" distR="0" wp14:anchorId="5A4712DC" wp14:editId="6809C036">
            <wp:extent cx="7290435" cy="2789555"/>
            <wp:effectExtent l="19050" t="19050" r="24765" b="107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90435" cy="2789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410" w:rsidRPr="00820FF2" w:rsidRDefault="00A61410" w:rsidP="002F7562">
      <w:pPr>
        <w:pStyle w:val="ListParagraph"/>
        <w:ind w:left="0"/>
        <w:rPr>
          <w:color w:val="0000CC"/>
        </w:rPr>
      </w:pPr>
    </w:p>
    <w:p w:rsidR="00B2213B" w:rsidRPr="00660081" w:rsidRDefault="00F27AFE" w:rsidP="002F7562">
      <w:pPr>
        <w:pStyle w:val="ListParagraph"/>
        <w:numPr>
          <w:ilvl w:val="0"/>
          <w:numId w:val="40"/>
        </w:numPr>
        <w:ind w:left="0"/>
        <w:rPr>
          <w:b/>
        </w:rPr>
      </w:pPr>
      <w:r w:rsidRPr="00660081">
        <w:rPr>
          <w:b/>
        </w:rPr>
        <w:t xml:space="preserve">Funding » </w:t>
      </w:r>
      <w:r w:rsidRPr="00660081">
        <w:rPr>
          <w:b/>
          <w:color w:val="0000CC"/>
        </w:rPr>
        <w:t>Account</w:t>
      </w:r>
    </w:p>
    <w:p w:rsidR="00F27AFE" w:rsidRPr="006363BC" w:rsidRDefault="006363BC" w:rsidP="002F7562">
      <w:pPr>
        <w:rPr>
          <w:b/>
        </w:rPr>
      </w:pPr>
      <w:r w:rsidRPr="006363BC">
        <w:rPr>
          <w:b/>
        </w:rPr>
        <w:t>For Posti</w:t>
      </w:r>
      <w:r>
        <w:rPr>
          <w:b/>
        </w:rPr>
        <w:t xml:space="preserve">ng </w:t>
      </w:r>
      <w:r w:rsidR="00660081">
        <w:rPr>
          <w:b/>
        </w:rPr>
        <w:t>Date for</w:t>
      </w:r>
      <w:r>
        <w:rPr>
          <w:b/>
        </w:rPr>
        <w:t xml:space="preserve"> 11900001 - HKD PAR</w:t>
      </w:r>
      <w:r w:rsidR="006E0DB5">
        <w:rPr>
          <w:b/>
        </w:rPr>
        <w:t xml:space="preserve"> for Hong Kong </w:t>
      </w:r>
    </w:p>
    <w:p w:rsidR="006363BC" w:rsidRDefault="006363BC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2F4C0D8" wp14:editId="57005D02">
            <wp:extent cx="7198620" cy="1709530"/>
            <wp:effectExtent l="19050" t="19050" r="21590" b="241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14029" cy="171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63BC" w:rsidRPr="006E0DB5" w:rsidRDefault="006363BC" w:rsidP="006E0DB5">
      <w:r w:rsidRPr="006363BC">
        <w:rPr>
          <w:b/>
        </w:rPr>
        <w:t xml:space="preserve">For Posting </w:t>
      </w:r>
      <w:proofErr w:type="gramStart"/>
      <w:r w:rsidRPr="006363BC">
        <w:rPr>
          <w:b/>
        </w:rPr>
        <w:t>Date  for</w:t>
      </w:r>
      <w:proofErr w:type="gramEnd"/>
      <w:r w:rsidRPr="006363BC">
        <w:rPr>
          <w:b/>
        </w:rPr>
        <w:t xml:space="preserve"> 11900001 - USD PAR</w:t>
      </w:r>
      <w:r>
        <w:rPr>
          <w:b/>
        </w:rPr>
        <w:t xml:space="preserve"> </w:t>
      </w:r>
      <w:r w:rsidR="006E0DB5">
        <w:rPr>
          <w:b/>
        </w:rPr>
        <w:t xml:space="preserve"> </w:t>
      </w:r>
      <w:r w:rsidR="006E0DB5">
        <w:rPr>
          <w:b/>
        </w:rPr>
        <w:t>for Hong Kong</w:t>
      </w:r>
    </w:p>
    <w:p w:rsidR="006363BC" w:rsidRDefault="006363BC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C416C94" wp14:editId="5B77F9C6">
            <wp:extent cx="7200900" cy="2384385"/>
            <wp:effectExtent l="19050" t="19050" r="19050" b="165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12811" cy="2388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0DB5" w:rsidRDefault="006E0DB5" w:rsidP="002F7562">
      <w:pPr>
        <w:rPr>
          <w:b/>
        </w:rPr>
      </w:pPr>
    </w:p>
    <w:p w:rsidR="006363BC" w:rsidRDefault="006363BC" w:rsidP="002F7562">
      <w:pPr>
        <w:rPr>
          <w:b/>
        </w:rPr>
      </w:pPr>
      <w:r w:rsidRPr="006363BC">
        <w:rPr>
          <w:b/>
        </w:rPr>
        <w:t>For Posting Date for 12900001 - MOP PAR</w:t>
      </w:r>
      <w:r w:rsidR="006E0DB5">
        <w:rPr>
          <w:b/>
        </w:rPr>
        <w:t xml:space="preserve"> for Macau</w:t>
      </w:r>
    </w:p>
    <w:p w:rsidR="00163236" w:rsidRDefault="0016323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71F0627" wp14:editId="626DC324">
            <wp:extent cx="7200900" cy="2713990"/>
            <wp:effectExtent l="19050" t="19050" r="19050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71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236" w:rsidRDefault="00163236" w:rsidP="002F7562">
      <w:pPr>
        <w:rPr>
          <w:b/>
        </w:rPr>
      </w:pPr>
      <w:r w:rsidRPr="00163236">
        <w:rPr>
          <w:b/>
        </w:rPr>
        <w:t xml:space="preserve">For Posting Date 13900001 -SGD PAR </w:t>
      </w:r>
      <w:r w:rsidR="006E0DB5">
        <w:rPr>
          <w:b/>
        </w:rPr>
        <w:t>for Singapore</w:t>
      </w:r>
    </w:p>
    <w:p w:rsidR="006363BC" w:rsidRDefault="0016323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993C1D3" wp14:editId="77039CC2">
            <wp:extent cx="7200900" cy="2529068"/>
            <wp:effectExtent l="19050" t="19050" r="19050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10019" cy="2532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236" w:rsidRDefault="00163236" w:rsidP="002F7562">
      <w:pPr>
        <w:rPr>
          <w:b/>
        </w:rPr>
      </w:pPr>
      <w:r w:rsidRPr="00163236">
        <w:rPr>
          <w:b/>
        </w:rPr>
        <w:lastRenderedPageBreak/>
        <w:t xml:space="preserve">For Posting </w:t>
      </w:r>
      <w:r w:rsidR="006E0DB5">
        <w:rPr>
          <w:b/>
        </w:rPr>
        <w:t xml:space="preserve">Date 13900001 - USD PAR </w:t>
      </w:r>
      <w:r w:rsidR="006E0DB5">
        <w:rPr>
          <w:b/>
        </w:rPr>
        <w:t>for Singapore</w:t>
      </w:r>
    </w:p>
    <w:p w:rsidR="00163236" w:rsidRDefault="0016323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45ADE37" wp14:editId="15E27225">
            <wp:extent cx="7200900" cy="2233914"/>
            <wp:effectExtent l="19050" t="19050" r="1905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06520" cy="2235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236" w:rsidRDefault="00163236" w:rsidP="002F7562">
      <w:pPr>
        <w:rPr>
          <w:b/>
        </w:rPr>
      </w:pPr>
    </w:p>
    <w:p w:rsidR="00163236" w:rsidRDefault="00163236" w:rsidP="002F7562">
      <w:pPr>
        <w:rPr>
          <w:b/>
        </w:rPr>
      </w:pPr>
      <w:r w:rsidRPr="00163236">
        <w:rPr>
          <w:b/>
        </w:rPr>
        <w:t xml:space="preserve">For Posting Date </w:t>
      </w:r>
      <w:r>
        <w:rPr>
          <w:b/>
        </w:rPr>
        <w:t>15900001 - MYR PAR</w:t>
      </w:r>
      <w:r w:rsidR="006E0DB5">
        <w:rPr>
          <w:b/>
        </w:rPr>
        <w:t xml:space="preserve"> for Malaysia</w:t>
      </w:r>
    </w:p>
    <w:p w:rsidR="00163236" w:rsidRDefault="00163236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0FF5D01" wp14:editId="057C5955">
            <wp:extent cx="7200900" cy="2733040"/>
            <wp:effectExtent l="19050" t="19050" r="1905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733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236" w:rsidRDefault="00163236" w:rsidP="002F7562">
      <w:pPr>
        <w:rPr>
          <w:b/>
        </w:rPr>
      </w:pPr>
      <w:r w:rsidRPr="00163236">
        <w:rPr>
          <w:b/>
        </w:rPr>
        <w:t>For Posting Date 20900001-HK CITIC</w:t>
      </w:r>
      <w:r w:rsidR="006E0DB5">
        <w:rPr>
          <w:b/>
        </w:rPr>
        <w:t xml:space="preserve"> for </w:t>
      </w:r>
      <w:proofErr w:type="spellStart"/>
      <w:r w:rsidR="006E0DB5">
        <w:rPr>
          <w:b/>
        </w:rPr>
        <w:t>HongKong</w:t>
      </w:r>
      <w:proofErr w:type="spellEnd"/>
    </w:p>
    <w:p w:rsidR="00163236" w:rsidRDefault="00163236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CF77DC" wp14:editId="0910F0C1">
            <wp:extent cx="7200900" cy="2740025"/>
            <wp:effectExtent l="19050" t="19050" r="1905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74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3236" w:rsidRPr="007F7271" w:rsidRDefault="007F7271" w:rsidP="002F7562">
      <w:pPr>
        <w:pStyle w:val="ListParagraph"/>
        <w:numPr>
          <w:ilvl w:val="0"/>
          <w:numId w:val="40"/>
        </w:numPr>
        <w:ind w:left="0"/>
        <w:rPr>
          <w:b/>
        </w:rPr>
      </w:pPr>
      <w:r w:rsidRPr="007F7271">
        <w:rPr>
          <w:b/>
        </w:rPr>
        <w:t xml:space="preserve">Reports » Funding » </w:t>
      </w:r>
      <w:r w:rsidRPr="007F7271">
        <w:rPr>
          <w:b/>
          <w:color w:val="0000CC"/>
        </w:rPr>
        <w:t>Daily Funding</w:t>
      </w:r>
    </w:p>
    <w:p w:rsidR="007F7271" w:rsidRDefault="007F7271" w:rsidP="002F7562">
      <w:pPr>
        <w:rPr>
          <w:b/>
        </w:rPr>
      </w:pPr>
      <w:r w:rsidRPr="007F7271">
        <w:rPr>
          <w:b/>
        </w:rPr>
        <w:t xml:space="preserve">For Posting </w:t>
      </w:r>
      <w:proofErr w:type="gramStart"/>
      <w:r w:rsidRPr="007F7271">
        <w:rPr>
          <w:b/>
        </w:rPr>
        <w:t xml:space="preserve">Date  </w:t>
      </w:r>
      <w:r w:rsidR="006E0DB5">
        <w:rPr>
          <w:b/>
        </w:rPr>
        <w:t>for</w:t>
      </w:r>
      <w:proofErr w:type="gramEnd"/>
      <w:r w:rsidR="006E0DB5">
        <w:rPr>
          <w:b/>
        </w:rPr>
        <w:t xml:space="preserve"> 11900001 - HKD PAR for </w:t>
      </w:r>
      <w:proofErr w:type="spellStart"/>
      <w:r w:rsidR="006E0DB5">
        <w:rPr>
          <w:b/>
        </w:rPr>
        <w:t>HongKong</w:t>
      </w:r>
      <w:proofErr w:type="spellEnd"/>
    </w:p>
    <w:p w:rsidR="00674EEF" w:rsidRDefault="00674EEF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B932A3F" wp14:editId="671EC0F3">
            <wp:extent cx="7087922" cy="2002790"/>
            <wp:effectExtent l="19050" t="19050" r="1778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16186" cy="2039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4EEF" w:rsidRDefault="00674EEF" w:rsidP="002F7562">
      <w:pPr>
        <w:rPr>
          <w:b/>
        </w:rPr>
      </w:pPr>
    </w:p>
    <w:p w:rsidR="00674EEF" w:rsidRDefault="00674EEF" w:rsidP="002F7562">
      <w:pPr>
        <w:rPr>
          <w:b/>
        </w:rPr>
      </w:pPr>
      <w:r w:rsidRPr="007F7271">
        <w:rPr>
          <w:b/>
        </w:rPr>
        <w:t xml:space="preserve">For Posting </w:t>
      </w:r>
      <w:proofErr w:type="gramStart"/>
      <w:r w:rsidRPr="007F7271">
        <w:rPr>
          <w:b/>
        </w:rPr>
        <w:t>Date  for</w:t>
      </w:r>
      <w:proofErr w:type="gramEnd"/>
      <w:r w:rsidRPr="007F7271">
        <w:rPr>
          <w:b/>
        </w:rPr>
        <w:t xml:space="preserve"> 11900001 - USD PAR</w:t>
      </w:r>
      <w:r w:rsidR="006E0DB5">
        <w:rPr>
          <w:b/>
        </w:rPr>
        <w:t xml:space="preserve"> </w:t>
      </w:r>
      <w:r w:rsidR="006E0DB5">
        <w:rPr>
          <w:b/>
        </w:rPr>
        <w:t xml:space="preserve">for </w:t>
      </w:r>
      <w:r w:rsidR="006E0DB5">
        <w:rPr>
          <w:b/>
        </w:rPr>
        <w:t>Hong Kong</w:t>
      </w:r>
    </w:p>
    <w:p w:rsidR="00674EEF" w:rsidRDefault="00674EEF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377CF6" wp14:editId="2B325406">
            <wp:extent cx="7200900" cy="2871470"/>
            <wp:effectExtent l="19050" t="19050" r="19050" b="241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71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4EEF" w:rsidRDefault="00674EEF" w:rsidP="002F7562">
      <w:pPr>
        <w:rPr>
          <w:b/>
        </w:rPr>
      </w:pPr>
    </w:p>
    <w:p w:rsidR="007F7271" w:rsidRDefault="007F7271" w:rsidP="002F7562">
      <w:pPr>
        <w:rPr>
          <w:b/>
        </w:rPr>
      </w:pPr>
      <w:r w:rsidRPr="007F7271">
        <w:rPr>
          <w:b/>
        </w:rPr>
        <w:t xml:space="preserve">For Posting </w:t>
      </w:r>
      <w:proofErr w:type="gramStart"/>
      <w:r w:rsidRPr="007F7271">
        <w:rPr>
          <w:b/>
        </w:rPr>
        <w:t>Date  for</w:t>
      </w:r>
      <w:proofErr w:type="gramEnd"/>
      <w:r w:rsidR="00674EEF">
        <w:rPr>
          <w:b/>
        </w:rPr>
        <w:t xml:space="preserve"> </w:t>
      </w:r>
      <w:r w:rsidRPr="007F7271">
        <w:rPr>
          <w:b/>
        </w:rPr>
        <w:t>12900001 - MOP PAR</w:t>
      </w:r>
      <w:r w:rsidR="006E0DB5">
        <w:rPr>
          <w:b/>
        </w:rPr>
        <w:t xml:space="preserve"> for Macau</w:t>
      </w:r>
    </w:p>
    <w:p w:rsidR="00674EEF" w:rsidRDefault="00674EEF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E6DE51A" wp14:editId="6815BE05">
            <wp:extent cx="7200900" cy="2969260"/>
            <wp:effectExtent l="19050" t="19050" r="1905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69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7271" w:rsidRDefault="007F727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660081" w:rsidRDefault="00660081" w:rsidP="002F7562">
      <w:pPr>
        <w:rPr>
          <w:b/>
        </w:rPr>
      </w:pPr>
    </w:p>
    <w:p w:rsidR="0059197E" w:rsidRDefault="007F7271" w:rsidP="002F7562">
      <w:pPr>
        <w:rPr>
          <w:b/>
        </w:rPr>
      </w:pPr>
      <w:r w:rsidRPr="007F7271">
        <w:rPr>
          <w:b/>
        </w:rPr>
        <w:t xml:space="preserve">For Posting </w:t>
      </w:r>
      <w:r w:rsidR="00674EEF" w:rsidRPr="007F7271">
        <w:rPr>
          <w:b/>
        </w:rPr>
        <w:t>Date for</w:t>
      </w:r>
      <w:r w:rsidR="00674EEF">
        <w:rPr>
          <w:b/>
        </w:rPr>
        <w:t xml:space="preserve"> </w:t>
      </w:r>
      <w:r w:rsidR="006E0DB5">
        <w:rPr>
          <w:b/>
        </w:rPr>
        <w:t>13900001 -SGD PAR for Singapore</w:t>
      </w:r>
    </w:p>
    <w:p w:rsidR="007F7271" w:rsidRDefault="0059197E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E07CFB7" wp14:editId="3518A951">
            <wp:extent cx="7200900" cy="295275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5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6E0DB5" w:rsidRDefault="006E0DB5" w:rsidP="006E0DB5">
      <w:pPr>
        <w:rPr>
          <w:b/>
        </w:rPr>
      </w:pPr>
      <w:r w:rsidRPr="007F7271">
        <w:rPr>
          <w:b/>
        </w:rPr>
        <w:t>For Posting Date for</w:t>
      </w:r>
      <w:r>
        <w:rPr>
          <w:b/>
        </w:rPr>
        <w:t xml:space="preserve"> </w:t>
      </w:r>
      <w:r>
        <w:rPr>
          <w:b/>
        </w:rPr>
        <w:t>13900001 -USD</w:t>
      </w:r>
      <w:r>
        <w:rPr>
          <w:b/>
        </w:rPr>
        <w:t xml:space="preserve"> PAR for Singapore</w:t>
      </w:r>
    </w:p>
    <w:p w:rsidR="0059197E" w:rsidRDefault="0059197E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2CC9CCB" wp14:editId="1A2F72D5">
            <wp:extent cx="7200900" cy="3100705"/>
            <wp:effectExtent l="19050" t="19050" r="19050" b="234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00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0DB5" w:rsidRDefault="006E0DB5" w:rsidP="002F7562">
      <w:pPr>
        <w:rPr>
          <w:b/>
        </w:rPr>
      </w:pPr>
    </w:p>
    <w:p w:rsidR="006E0DB5" w:rsidRDefault="006E0DB5" w:rsidP="002F7562">
      <w:pPr>
        <w:rPr>
          <w:b/>
        </w:rPr>
      </w:pPr>
    </w:p>
    <w:p w:rsidR="006E0DB5" w:rsidRDefault="006E0DB5" w:rsidP="002F7562">
      <w:pPr>
        <w:rPr>
          <w:b/>
        </w:rPr>
      </w:pPr>
    </w:p>
    <w:p w:rsidR="006E0DB5" w:rsidRDefault="006E0DB5" w:rsidP="002F7562">
      <w:pPr>
        <w:rPr>
          <w:b/>
        </w:rPr>
      </w:pPr>
    </w:p>
    <w:p w:rsidR="006E0DB5" w:rsidRDefault="006E0DB5" w:rsidP="002F7562">
      <w:pPr>
        <w:rPr>
          <w:b/>
        </w:rPr>
      </w:pPr>
    </w:p>
    <w:p w:rsidR="006E0DB5" w:rsidRDefault="006E0DB5" w:rsidP="002F7562">
      <w:pPr>
        <w:rPr>
          <w:b/>
        </w:rPr>
      </w:pPr>
    </w:p>
    <w:p w:rsidR="006E0DB5" w:rsidRDefault="007F7271" w:rsidP="002F7562">
      <w:pPr>
        <w:rPr>
          <w:b/>
        </w:rPr>
      </w:pPr>
      <w:r w:rsidRPr="007F7271">
        <w:rPr>
          <w:b/>
        </w:rPr>
        <w:t xml:space="preserve">For Posting </w:t>
      </w:r>
      <w:r w:rsidR="0059197E" w:rsidRPr="007F7271">
        <w:rPr>
          <w:b/>
        </w:rPr>
        <w:t xml:space="preserve">Date for </w:t>
      </w:r>
      <w:r w:rsidR="0059197E">
        <w:rPr>
          <w:b/>
        </w:rPr>
        <w:t>15900001</w:t>
      </w:r>
      <w:r w:rsidR="0059197E" w:rsidRPr="007F7271">
        <w:rPr>
          <w:b/>
        </w:rPr>
        <w:t xml:space="preserve"> - </w:t>
      </w:r>
      <w:r w:rsidR="006E0DB5">
        <w:rPr>
          <w:b/>
        </w:rPr>
        <w:t>MYR PAR for Malaysia</w:t>
      </w:r>
    </w:p>
    <w:p w:rsidR="0059197E" w:rsidRDefault="0059197E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5D03573" wp14:editId="0197FF83">
            <wp:extent cx="7200753" cy="2156460"/>
            <wp:effectExtent l="19050" t="19050" r="19685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10130" cy="2159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7271" w:rsidRDefault="007F7271" w:rsidP="002F7562">
      <w:pPr>
        <w:rPr>
          <w:b/>
        </w:rPr>
      </w:pPr>
    </w:p>
    <w:p w:rsidR="007F7271" w:rsidRDefault="007F7271" w:rsidP="002F7562">
      <w:pPr>
        <w:rPr>
          <w:b/>
        </w:rPr>
      </w:pPr>
      <w:r w:rsidRPr="007F7271">
        <w:rPr>
          <w:b/>
        </w:rPr>
        <w:t xml:space="preserve">For Posting </w:t>
      </w:r>
      <w:r w:rsidR="007C47BA" w:rsidRPr="007F7271">
        <w:rPr>
          <w:b/>
        </w:rPr>
        <w:t>Date for</w:t>
      </w:r>
      <w:r w:rsidRPr="007F7271">
        <w:rPr>
          <w:b/>
        </w:rPr>
        <w:t xml:space="preserve"> 20900001-HK CITIC</w:t>
      </w:r>
      <w:r w:rsidR="006E0DB5">
        <w:rPr>
          <w:b/>
        </w:rPr>
        <w:t xml:space="preserve"> for </w:t>
      </w:r>
      <w:proofErr w:type="spellStart"/>
      <w:r w:rsidR="006E0DB5">
        <w:rPr>
          <w:b/>
        </w:rPr>
        <w:t>HongKong</w:t>
      </w:r>
      <w:proofErr w:type="spellEnd"/>
    </w:p>
    <w:p w:rsidR="0059197E" w:rsidRPr="007F7271" w:rsidRDefault="0059197E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D8F80D4" wp14:editId="584059B1">
            <wp:extent cx="7200900" cy="3083560"/>
            <wp:effectExtent l="19050" t="19050" r="19050" b="215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83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7271" w:rsidRDefault="007F7271" w:rsidP="002F7562">
      <w:pPr>
        <w:rPr>
          <w:b/>
        </w:rPr>
      </w:pPr>
    </w:p>
    <w:p w:rsidR="007F7271" w:rsidRDefault="003F12C9" w:rsidP="002F7562">
      <w:pPr>
        <w:rPr>
          <w:b/>
        </w:rPr>
      </w:pPr>
      <w:r w:rsidRPr="003F12C9">
        <w:rPr>
          <w:b/>
        </w:rPr>
        <w:t xml:space="preserve">Transaction Activity » </w:t>
      </w:r>
      <w:r w:rsidRPr="009137EA">
        <w:rPr>
          <w:b/>
          <w:color w:val="0000CC"/>
        </w:rPr>
        <w:t>Processed Transactions</w:t>
      </w:r>
    </w:p>
    <w:p w:rsidR="009137EA" w:rsidRDefault="009137EA" w:rsidP="002F7562">
      <w:pPr>
        <w:pStyle w:val="ListParagraph"/>
        <w:ind w:left="0"/>
        <w:rPr>
          <w:b/>
        </w:rPr>
      </w:pPr>
      <w:r>
        <w:rPr>
          <w:b/>
        </w:rPr>
        <w:t xml:space="preserve">For Posting Date for </w:t>
      </w:r>
      <w:r w:rsidRPr="009137EA">
        <w:rPr>
          <w:b/>
        </w:rPr>
        <w:t xml:space="preserve"> 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Hong Kong country group ID - </w:t>
      </w:r>
      <w:r w:rsidRPr="009137EA">
        <w:rPr>
          <w:b/>
        </w:rPr>
        <w:t>11900001 - HKD PAR &amp; USD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Macau country group ID - </w:t>
      </w:r>
      <w:r w:rsidRPr="009137EA">
        <w:rPr>
          <w:b/>
        </w:rPr>
        <w:t>12900001 - MOP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Singapore country group ID - </w:t>
      </w:r>
      <w:r w:rsidRPr="009137EA">
        <w:rPr>
          <w:b/>
        </w:rPr>
        <w:t>13900001-SGD PAR &amp; USD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Malaysia country group ID - </w:t>
      </w:r>
      <w:r w:rsidRPr="009137EA">
        <w:rPr>
          <w:b/>
        </w:rPr>
        <w:t>15900001 - MYR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CITIC Hong Kong country group ID - </w:t>
      </w:r>
      <w:r w:rsidRPr="009137EA">
        <w:rPr>
          <w:b/>
        </w:rPr>
        <w:t xml:space="preserve">20900001-HK </w:t>
      </w:r>
      <w:r>
        <w:rPr>
          <w:b/>
        </w:rPr>
        <w:t>PAR</w:t>
      </w:r>
    </w:p>
    <w:p w:rsidR="009137EA" w:rsidRDefault="009137EA" w:rsidP="002F7562">
      <w:pPr>
        <w:rPr>
          <w:b/>
          <w:highlight w:val="yellow"/>
        </w:rPr>
      </w:pPr>
    </w:p>
    <w:p w:rsidR="009137EA" w:rsidRPr="009137EA" w:rsidRDefault="009137EA" w:rsidP="002F7562">
      <w:pPr>
        <w:rPr>
          <w:b/>
        </w:rPr>
      </w:pPr>
      <w:r w:rsidRPr="009137EA">
        <w:rPr>
          <w:b/>
          <w:highlight w:val="yellow"/>
        </w:rPr>
        <w:t>Please refer the below for Example</w:t>
      </w:r>
      <w:r w:rsidRPr="009137EA">
        <w:rPr>
          <w:b/>
        </w:rPr>
        <w:t xml:space="preserve"> </w:t>
      </w:r>
    </w:p>
    <w:p w:rsidR="003F12C9" w:rsidRDefault="003F12C9" w:rsidP="002F7562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5F42F5F" wp14:editId="3A47ADCF">
            <wp:extent cx="7200900" cy="2323465"/>
            <wp:effectExtent l="19050" t="19050" r="19050" b="196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23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37EA" w:rsidRDefault="009137EA" w:rsidP="002F7562">
      <w:pPr>
        <w:rPr>
          <w:b/>
        </w:rPr>
      </w:pPr>
    </w:p>
    <w:p w:rsidR="009137EA" w:rsidRDefault="009137EA" w:rsidP="002F7562">
      <w:pPr>
        <w:rPr>
          <w:b/>
        </w:rPr>
      </w:pPr>
    </w:p>
    <w:p w:rsidR="009137EA" w:rsidRDefault="009137EA" w:rsidP="002F7562">
      <w:pPr>
        <w:rPr>
          <w:b/>
        </w:rPr>
      </w:pPr>
    </w:p>
    <w:p w:rsidR="009137EA" w:rsidRDefault="009137EA" w:rsidP="002F7562">
      <w:pPr>
        <w:rPr>
          <w:b/>
        </w:rPr>
      </w:pPr>
    </w:p>
    <w:p w:rsidR="009137EA" w:rsidRDefault="009137EA" w:rsidP="002F7562">
      <w:pPr>
        <w:pStyle w:val="ListParagraph"/>
        <w:numPr>
          <w:ilvl w:val="0"/>
          <w:numId w:val="40"/>
        </w:numPr>
        <w:ind w:left="0"/>
        <w:rPr>
          <w:b/>
          <w:color w:val="0000CC"/>
        </w:rPr>
      </w:pPr>
      <w:r w:rsidRPr="009137EA">
        <w:rPr>
          <w:b/>
        </w:rPr>
        <w:t xml:space="preserve">Reports » Funding » </w:t>
      </w:r>
      <w:r w:rsidRPr="009137EA">
        <w:rPr>
          <w:b/>
          <w:color w:val="0000CC"/>
        </w:rPr>
        <w:t>Merchant Payment Advice</w:t>
      </w:r>
    </w:p>
    <w:p w:rsidR="009137EA" w:rsidRDefault="009137EA" w:rsidP="002F7562">
      <w:pPr>
        <w:pStyle w:val="ListParagraph"/>
        <w:ind w:left="0"/>
        <w:rPr>
          <w:b/>
        </w:rPr>
      </w:pPr>
      <w:r>
        <w:rPr>
          <w:b/>
        </w:rPr>
        <w:t xml:space="preserve">For Posting Date for </w:t>
      </w:r>
      <w:r w:rsidRPr="009137EA">
        <w:rPr>
          <w:b/>
        </w:rPr>
        <w:t xml:space="preserve"> 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Hong Kong country group ID - </w:t>
      </w:r>
      <w:r w:rsidRPr="009137EA">
        <w:rPr>
          <w:b/>
        </w:rPr>
        <w:t>11900001 - HKD PAR &amp; USD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Macau country group ID - </w:t>
      </w:r>
      <w:r w:rsidRPr="009137EA">
        <w:rPr>
          <w:b/>
        </w:rPr>
        <w:t>12900001 - MOP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Singapore country group ID - </w:t>
      </w:r>
      <w:r w:rsidRPr="009137EA">
        <w:rPr>
          <w:b/>
        </w:rPr>
        <w:t>13900001-SGD PAR &amp; USD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Malaysia country group ID - </w:t>
      </w:r>
      <w:r w:rsidRPr="009137EA">
        <w:rPr>
          <w:b/>
        </w:rPr>
        <w:t>15900001 - MYR PAR</w:t>
      </w:r>
    </w:p>
    <w:p w:rsidR="009137EA" w:rsidRDefault="009137EA" w:rsidP="002F7562">
      <w:pPr>
        <w:pStyle w:val="ListParagraph"/>
        <w:numPr>
          <w:ilvl w:val="0"/>
          <w:numId w:val="39"/>
        </w:numPr>
        <w:ind w:left="0"/>
        <w:rPr>
          <w:b/>
        </w:rPr>
      </w:pPr>
      <w:r>
        <w:rPr>
          <w:b/>
        </w:rPr>
        <w:t xml:space="preserve">CITIC Hong Kong country group ID - </w:t>
      </w:r>
      <w:r w:rsidRPr="009137EA">
        <w:rPr>
          <w:b/>
        </w:rPr>
        <w:t xml:space="preserve">20900001-HK </w:t>
      </w:r>
      <w:r>
        <w:rPr>
          <w:b/>
        </w:rPr>
        <w:t>PAR</w:t>
      </w:r>
    </w:p>
    <w:p w:rsidR="009137EA" w:rsidRPr="009137EA" w:rsidRDefault="009137EA" w:rsidP="002F7562">
      <w:pPr>
        <w:rPr>
          <w:b/>
        </w:rPr>
      </w:pPr>
      <w:r w:rsidRPr="009137EA">
        <w:rPr>
          <w:b/>
          <w:highlight w:val="yellow"/>
        </w:rPr>
        <w:t>Please refer the below for Example</w:t>
      </w:r>
      <w:r>
        <w:rPr>
          <w:b/>
        </w:rPr>
        <w:t xml:space="preserve"> </w:t>
      </w:r>
    </w:p>
    <w:p w:rsidR="009137EA" w:rsidRPr="009137EA" w:rsidRDefault="009137EA" w:rsidP="002F7562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693C676" wp14:editId="239885EB">
            <wp:extent cx="7200900" cy="2526030"/>
            <wp:effectExtent l="19050" t="19050" r="19050" b="266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2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9137EA" w:rsidRPr="009137EA" w:rsidSect="00660081">
      <w:footerReference w:type="default" r:id="rId85"/>
      <w:pgSz w:w="12240" w:h="15840"/>
      <w:pgMar w:top="142" w:right="333" w:bottom="142" w:left="426" w:header="288" w:footer="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A29" w:rsidRDefault="00356A29">
      <w:pPr>
        <w:spacing w:line="240" w:lineRule="auto"/>
      </w:pPr>
      <w:r>
        <w:separator/>
      </w:r>
    </w:p>
  </w:endnote>
  <w:endnote w:type="continuationSeparator" w:id="0">
    <w:p w:rsidR="00356A29" w:rsidRDefault="00356A29">
      <w:pPr>
        <w:spacing w:line="240" w:lineRule="auto"/>
      </w:pPr>
      <w:r>
        <w:continuationSeparator/>
      </w:r>
    </w:p>
  </w:endnote>
  <w:endnote w:type="continuationNotice" w:id="1">
    <w:p w:rsidR="00356A29" w:rsidRDefault="00356A29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2186409"/>
      <w:docPartObj>
        <w:docPartGallery w:val="Page Numbers (Bottom of Page)"/>
        <w:docPartUnique/>
      </w:docPartObj>
    </w:sdtPr>
    <w:sdtEndPr/>
    <w:sdtContent>
      <w:p w:rsidR="00B2213B" w:rsidRDefault="00B2213B">
        <w:pPr>
          <w:pStyle w:val="Footer"/>
          <w:jc w:val="right"/>
        </w:pPr>
      </w:p>
      <w:p w:rsidR="005C6D45" w:rsidRDefault="002F25A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5BB6">
          <w:rPr>
            <w:noProof/>
          </w:rPr>
          <w:t>21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5C6D45" w:rsidRDefault="005C6D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A29" w:rsidRDefault="00356A29">
      <w:pPr>
        <w:spacing w:line="240" w:lineRule="auto"/>
      </w:pPr>
      <w:r>
        <w:separator/>
      </w:r>
    </w:p>
  </w:footnote>
  <w:footnote w:type="continuationSeparator" w:id="0">
    <w:p w:rsidR="00356A29" w:rsidRDefault="00356A29">
      <w:pPr>
        <w:spacing w:line="240" w:lineRule="auto"/>
      </w:pPr>
      <w:r>
        <w:continuationSeparator/>
      </w:r>
    </w:p>
  </w:footnote>
  <w:footnote w:type="continuationNotice" w:id="1">
    <w:p w:rsidR="00356A29" w:rsidRDefault="00356A29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616718"/>
    <w:multiLevelType w:val="hybridMultilevel"/>
    <w:tmpl w:val="B70CC342"/>
    <w:lvl w:ilvl="0" w:tplc="757C6FFC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32C93"/>
    <w:multiLevelType w:val="hybridMultilevel"/>
    <w:tmpl w:val="E0BE82E0"/>
    <w:lvl w:ilvl="0" w:tplc="6A581A82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FC5836"/>
    <w:multiLevelType w:val="hybridMultilevel"/>
    <w:tmpl w:val="C39E2D76"/>
    <w:lvl w:ilvl="0" w:tplc="8A6CECF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6B68B0"/>
    <w:multiLevelType w:val="hybridMultilevel"/>
    <w:tmpl w:val="BAFE2DC2"/>
    <w:lvl w:ilvl="0" w:tplc="6270EFCA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C5511"/>
    <w:multiLevelType w:val="hybridMultilevel"/>
    <w:tmpl w:val="A4D64556"/>
    <w:lvl w:ilvl="0" w:tplc="6A0239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ED5185"/>
    <w:multiLevelType w:val="hybridMultilevel"/>
    <w:tmpl w:val="5F7C9C6E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C27244"/>
    <w:multiLevelType w:val="hybridMultilevel"/>
    <w:tmpl w:val="BAFE2DC2"/>
    <w:lvl w:ilvl="0" w:tplc="6270EFCA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3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BF05B7"/>
    <w:multiLevelType w:val="hybridMultilevel"/>
    <w:tmpl w:val="2BB41844"/>
    <w:lvl w:ilvl="0" w:tplc="FC502A04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2"/>
  </w:num>
  <w:num w:numId="2">
    <w:abstractNumId w:val="22"/>
    <w:lvlOverride w:ilvl="0">
      <w:startOverride w:val="1"/>
    </w:lvlOverride>
  </w:num>
  <w:num w:numId="3">
    <w:abstractNumId w:val="22"/>
  </w:num>
  <w:num w:numId="4">
    <w:abstractNumId w:val="22"/>
    <w:lvlOverride w:ilvl="0">
      <w:startOverride w:val="1"/>
    </w:lvlOverride>
  </w:num>
  <w:num w:numId="5">
    <w:abstractNumId w:val="8"/>
  </w:num>
  <w:num w:numId="6">
    <w:abstractNumId w:val="22"/>
    <w:lvlOverride w:ilvl="0">
      <w:startOverride w:val="1"/>
    </w:lvlOverride>
  </w:num>
  <w:num w:numId="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3"/>
  </w:num>
  <w:num w:numId="20">
    <w:abstractNumId w:val="9"/>
  </w:num>
  <w:num w:numId="21">
    <w:abstractNumId w:val="21"/>
  </w:num>
  <w:num w:numId="22">
    <w:abstractNumId w:val="20"/>
  </w:num>
  <w:num w:numId="23">
    <w:abstractNumId w:val="19"/>
  </w:num>
  <w:num w:numId="24">
    <w:abstractNumId w:val="13"/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18"/>
  </w:num>
  <w:num w:numId="36">
    <w:abstractNumId w:val="12"/>
  </w:num>
  <w:num w:numId="37">
    <w:abstractNumId w:val="14"/>
  </w:num>
  <w:num w:numId="38">
    <w:abstractNumId w:val="24"/>
  </w:num>
  <w:num w:numId="39">
    <w:abstractNumId w:val="11"/>
  </w:num>
  <w:num w:numId="40">
    <w:abstractNumId w:val="17"/>
  </w:num>
  <w:num w:numId="4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33A"/>
    <w:rsid w:val="00016748"/>
    <w:rsid w:val="0006567E"/>
    <w:rsid w:val="000760DB"/>
    <w:rsid w:val="000D0738"/>
    <w:rsid w:val="000D52E1"/>
    <w:rsid w:val="000F00E7"/>
    <w:rsid w:val="00111556"/>
    <w:rsid w:val="00156266"/>
    <w:rsid w:val="00163236"/>
    <w:rsid w:val="001646B2"/>
    <w:rsid w:val="0016766E"/>
    <w:rsid w:val="00170063"/>
    <w:rsid w:val="00175643"/>
    <w:rsid w:val="00183315"/>
    <w:rsid w:val="001B2338"/>
    <w:rsid w:val="001C58D6"/>
    <w:rsid w:val="002061A9"/>
    <w:rsid w:val="00217B64"/>
    <w:rsid w:val="00235579"/>
    <w:rsid w:val="00257FAA"/>
    <w:rsid w:val="00263938"/>
    <w:rsid w:val="002E78EB"/>
    <w:rsid w:val="002F25A8"/>
    <w:rsid w:val="002F7562"/>
    <w:rsid w:val="003407A9"/>
    <w:rsid w:val="00340DC9"/>
    <w:rsid w:val="00350BD5"/>
    <w:rsid w:val="00356A29"/>
    <w:rsid w:val="0035733A"/>
    <w:rsid w:val="00377A33"/>
    <w:rsid w:val="003F12C9"/>
    <w:rsid w:val="0041258D"/>
    <w:rsid w:val="00444F02"/>
    <w:rsid w:val="00445A65"/>
    <w:rsid w:val="004859ED"/>
    <w:rsid w:val="00485EFD"/>
    <w:rsid w:val="00490CC6"/>
    <w:rsid w:val="004A4300"/>
    <w:rsid w:val="004A64AE"/>
    <w:rsid w:val="004F05F9"/>
    <w:rsid w:val="00523099"/>
    <w:rsid w:val="005509B2"/>
    <w:rsid w:val="005556DB"/>
    <w:rsid w:val="00573310"/>
    <w:rsid w:val="0059197E"/>
    <w:rsid w:val="005C6D45"/>
    <w:rsid w:val="005D58F7"/>
    <w:rsid w:val="00617D63"/>
    <w:rsid w:val="006363BC"/>
    <w:rsid w:val="00643D1A"/>
    <w:rsid w:val="00660081"/>
    <w:rsid w:val="00674588"/>
    <w:rsid w:val="00674EEF"/>
    <w:rsid w:val="006A4986"/>
    <w:rsid w:val="006A7B57"/>
    <w:rsid w:val="006D44C5"/>
    <w:rsid w:val="006E0DB5"/>
    <w:rsid w:val="00713672"/>
    <w:rsid w:val="00715527"/>
    <w:rsid w:val="0073562D"/>
    <w:rsid w:val="007B07DE"/>
    <w:rsid w:val="007C47BA"/>
    <w:rsid w:val="007E5766"/>
    <w:rsid w:val="007F7271"/>
    <w:rsid w:val="00820FF2"/>
    <w:rsid w:val="008270A2"/>
    <w:rsid w:val="008311DE"/>
    <w:rsid w:val="00853F77"/>
    <w:rsid w:val="00885CE1"/>
    <w:rsid w:val="008907FF"/>
    <w:rsid w:val="00892D34"/>
    <w:rsid w:val="00895BB6"/>
    <w:rsid w:val="008B55E8"/>
    <w:rsid w:val="008B696C"/>
    <w:rsid w:val="008B6BEE"/>
    <w:rsid w:val="008F78D7"/>
    <w:rsid w:val="009137EA"/>
    <w:rsid w:val="009200C1"/>
    <w:rsid w:val="00980085"/>
    <w:rsid w:val="00986141"/>
    <w:rsid w:val="00997127"/>
    <w:rsid w:val="009A7AC8"/>
    <w:rsid w:val="009D216F"/>
    <w:rsid w:val="009D3248"/>
    <w:rsid w:val="00A06665"/>
    <w:rsid w:val="00A61410"/>
    <w:rsid w:val="00A65E8A"/>
    <w:rsid w:val="00A87896"/>
    <w:rsid w:val="00AC1EE7"/>
    <w:rsid w:val="00B2213B"/>
    <w:rsid w:val="00B50190"/>
    <w:rsid w:val="00B650C6"/>
    <w:rsid w:val="00BA63C2"/>
    <w:rsid w:val="00BB415C"/>
    <w:rsid w:val="00BC6939"/>
    <w:rsid w:val="00BE1875"/>
    <w:rsid w:val="00BE45C8"/>
    <w:rsid w:val="00BF2331"/>
    <w:rsid w:val="00BF7463"/>
    <w:rsid w:val="00C30889"/>
    <w:rsid w:val="00C90A2E"/>
    <w:rsid w:val="00CC5861"/>
    <w:rsid w:val="00D03361"/>
    <w:rsid w:val="00D30B81"/>
    <w:rsid w:val="00D3649E"/>
    <w:rsid w:val="00D65327"/>
    <w:rsid w:val="00D74BF5"/>
    <w:rsid w:val="00DF0FDA"/>
    <w:rsid w:val="00E142DA"/>
    <w:rsid w:val="00E16F51"/>
    <w:rsid w:val="00E606F9"/>
    <w:rsid w:val="00EB0B6E"/>
    <w:rsid w:val="00EE70C1"/>
    <w:rsid w:val="00F169E1"/>
    <w:rsid w:val="00F27AFE"/>
    <w:rsid w:val="00F77B79"/>
    <w:rsid w:val="00F866A8"/>
    <w:rsid w:val="00FB35C9"/>
    <w:rsid w:val="00FB5B59"/>
    <w:rsid w:val="00FC318F"/>
    <w:rsid w:val="00FC52E6"/>
    <w:rsid w:val="00FD1D72"/>
    <w:rsid w:val="00FF0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5EA3C5C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-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semiHidden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customStyle="1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customStyle="1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www.omnipaygroup.com/ramtool?cmd=link&amp;prevpage=EXTERNAL_REPORT_LIST&amp;nextpage=REPORT_DETAIL&amp;48BC2=2020021022875554&amp;37bls=963a2862cfcb04d84e1f90f28e5d14000468bbc0618a54fe030f06db3b5a29c873e5e7e62bb7a66064a425d16a8da401d7b5737e49a021b44f1854b5d460b54c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www.omnipaygroup.com/ramtool?cmd=link&amp;prevpage=EXTERNAL_REPORT_LIST&amp;nextpage=REPORT_DETAIL&amp;48BC2=2020021022872931&amp;37bls=963a2862cfcb04d84e1f90f28e5d14000468bbc0618a54fe030f06db3b5a29c873e5e7e62bb7a66064a425d16a8da401d7b5737e49a021b44f1854b5d460b54c" TargetMode="External"/><Relationship Id="rId58" Type="http://schemas.openxmlformats.org/officeDocument/2006/relationships/hyperlink" Target="https://www.omnipaygroup.com/ramtool?cmd=link&amp;prevpage=EXTERNAL_REPORT_LIST&amp;nextpage=REPORT_DETAIL&amp;48BC2=2020021022873791&amp;37bls=963a2862cfcb04d84e1f90f28e5d14000468bbc0618a54fe030f06db3b5a29c873e5e7e62bb7a66064a425d16a8da401d7b5737e49a021b44f1854b5d460b54c" TargetMode="External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s://www.omnipaygroup.com/ramtool?cmd=link&amp;prevpage=EXTERNAL_REPORT_LIST&amp;nextpage=REPORT_DETAIL&amp;48BC2=2020021022872925&amp;37bls=963a2862cfcb04d84e1f90f28e5d14000468bbc0618a54fe030f06db3b5a29c873e5e7e62bb7a66064a425d16a8da401d7b5737e49a021b44f1854b5d460b54c" TargetMode="External"/><Relationship Id="rId64" Type="http://schemas.openxmlformats.org/officeDocument/2006/relationships/hyperlink" Target="https://www.omnipaygroup.com/ramtool?cmd=link&amp;prevpage=EXTERNAL_REPORT_LIST&amp;nextpage=REPORT_DETAIL&amp;48BC2=2020021022871342&amp;37bls=963a2862cfcb04d84e1f90f28e5d14000468bbc0618a54fe030f06db3b5a29c873e5e7e62bb7a66064a425d16a8da401d7b5737e49a021b44f1854b5d460b54c" TargetMode="External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www.omnipaygroup.com/ramtool?cmd=link&amp;prevpage=EXTERNAL_REPORT_LIST&amp;nextpage=REPORT_DETAIL&amp;48BC2=2020021022872931&amp;37bls=963a2862cfcb04d84e1f90f28e5d14000468bbc0618a54fe030f06db3b5a29c873e5e7e62bb7a66064a425d16a8da401d7b5737e49a021b44f1854b5d460b54c" TargetMode="External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5.png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omnipaygroup.com/ramtool?cmd=link&amp;prevpage=EXTERNAL_REPORT_LIST&amp;nextpage=REPORT_DETAIL&amp;48BC2=2020021022873817&amp;37bls=963a2862cfcb04d84e1f90f28e5d14000468bbc0618a54fe030f06db3b5a29c873e5e7e62bb7a66064a425d16a8da401d7b5737e49a021b44f1854b5d460b54c" TargetMode="External"/><Relationship Id="rId62" Type="http://schemas.openxmlformats.org/officeDocument/2006/relationships/hyperlink" Target="https://www.omnipaygroup.com/ramtool?cmd=link&amp;prevpage=EXTERNAL_REPORT_LIST&amp;nextpage=REPORT_DETAIL&amp;48BC2=2020021022871343&amp;37bls=963a2862cfcb04d84e1f90f28e5d14000468bbc0618a54fe030f06db3b5a29c873e5e7e62bb7a66064a425d16a8da401d7b5737e49a021b44f1854b5d460b54c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omnipaygroup.com/ramtool?cmd=link&amp;prevpage=EXTERNAL_REPORT_LIST&amp;nextpage=REPORT_DETAIL&amp;48BC2=2020021022875145&amp;37bls=963a2862cfcb04d84e1f90f28e5d14000468bbc0618a54fe030f06db3b5a29c873e5e7e62bb7a66064a425d16a8da401d7b5737e49a021b44f1854b5d460b54c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hyperlink" Target="https://www.omnipaygroup.com/ramtool?cmd=link&amp;prevpage=EXTERNAL_REPORT_LIST&amp;nextpage=REPORT_DETAIL&amp;48BC2=2020021022872082&amp;37bls=963a2862cfcb04d84e1f90f28e5d14000468bbc0618a54fe030f06db3b5a29c873e5e7e62bb7a66064a425d16a8da401d7b5737e49a021b44f1854b5d460b54c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3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omnipaygroup.com/ramtool?cmd=link&amp;prevpage=EXTERNAL_REPORT_LIST&amp;nextpage=REPORT_DETAIL&amp;48BC2=2020021022870069&amp;37bls=963a2862cfcb04d84e1f90f28e5d14000468bbc0618a54fe030f06db3b5a29c873e5e7e62bb7a66064a425d16a8da401d7b5737e49a021b44f1854b5d460b54c" TargetMode="External"/><Relationship Id="rId87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bybaj1\AppData\Roaming\Microsoft\Templates\Insert%20your%20first%20table%20of%20contents%20tutorial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C853C-AD3F-42FC-9024-5B9C48B24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Insert your first table of contents tutorial</Template>
  <TotalTime>0</TotalTime>
  <Pages>23</Pages>
  <Words>1174</Words>
  <Characters>6697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7856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2020-01-21T09:35:00Z</dcterms:created>
  <dcterms:modified xsi:type="dcterms:W3CDTF">2020-02-11T11:03:00Z</dcterms:modified>
</cp:coreProperties>
</file>